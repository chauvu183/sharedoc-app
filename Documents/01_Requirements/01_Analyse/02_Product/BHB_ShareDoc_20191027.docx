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BF39A" w14:textId="77777777" w:rsidR="00AF5042" w:rsidRPr="0075115F" w:rsidRDefault="00AF5042" w:rsidP="00C704FB"/>
    <w:p w14:paraId="30EBF39B" w14:textId="77777777" w:rsidR="00AF5042" w:rsidRDefault="00AF5042" w:rsidP="00AF5042"/>
    <w:sdt>
      <w:sdtPr>
        <w:alias w:val="Art des Dokumentes (Dokumentation, Whitepaper o.ä.)"/>
        <w:tag w:val="Art des Dokumentes  (Dokumentation, Whitepaper o.ä.)"/>
        <w:id w:val="20172037"/>
        <w:lock w:val="sdtLocked"/>
        <w:placeholder>
          <w:docPart w:val="DefaultPlaceholder_22675703"/>
        </w:placeholder>
      </w:sdtPr>
      <w:sdtEndPr/>
      <w:sdtContent>
        <w:p w14:paraId="30EBF39C" w14:textId="744A0344" w:rsidR="00AF5042" w:rsidRPr="00D04310" w:rsidRDefault="003654FF" w:rsidP="0075115F">
          <w:pPr>
            <w:pStyle w:val="Titel"/>
          </w:pPr>
          <w:r>
            <w:t>Projekthandbuch</w:t>
          </w:r>
        </w:p>
      </w:sdtContent>
    </w:sdt>
    <w:p w14:paraId="30EBF39D" w14:textId="77777777" w:rsidR="00AF5042" w:rsidRDefault="002A47C6" w:rsidP="00AF5042">
      <w:r>
        <w:t>über</w:t>
      </w:r>
    </w:p>
    <w:sdt>
      <w:sdtPr>
        <w:alias w:val="Titel des Dokumentes"/>
        <w:tag w:val="Titel des Dokumentes"/>
        <w:id w:val="7175500"/>
        <w:lock w:val="sdtLocked"/>
        <w:placeholder>
          <w:docPart w:val="6E69263686554B89A1CC979E2FF53CC5"/>
        </w:placeholder>
        <w:text/>
      </w:sdtPr>
      <w:sdtContent>
        <w:p w14:paraId="30EBF39E" w14:textId="79A11EFB" w:rsidR="00AF5042" w:rsidRPr="00D04310" w:rsidRDefault="003654FF" w:rsidP="00EA0495">
          <w:pPr>
            <w:pStyle w:val="Titel"/>
            <w:rPr>
              <w:szCs w:val="36"/>
            </w:rPr>
          </w:pPr>
          <w:r w:rsidRPr="003654FF">
            <w:t>ShareDoc - a platform for students</w:t>
          </w:r>
        </w:p>
      </w:sdtContent>
    </w:sdt>
    <w:p w14:paraId="30EBF39F" w14:textId="77777777" w:rsidR="00AF5042" w:rsidRDefault="00AF5042" w:rsidP="00AF5042"/>
    <w:p w14:paraId="30EBF3A0" w14:textId="12DD7F1F" w:rsidR="00AF5042" w:rsidRDefault="003654FF" w:rsidP="00AF5042">
      <w:r>
        <w:rPr>
          <w:noProof/>
          <w:lang w:eastAsia="de-DE"/>
        </w:rPr>
        <w:drawing>
          <wp:anchor distT="0" distB="0" distL="114300" distR="114300" simplePos="0" relativeHeight="251670528" behindDoc="1" locked="0" layoutInCell="1" allowOverlap="1" wp14:anchorId="30EBF40B" wp14:editId="1920C1B3">
            <wp:simplePos x="0" y="0"/>
            <wp:positionH relativeFrom="column">
              <wp:posOffset>166370</wp:posOffset>
            </wp:positionH>
            <wp:positionV relativeFrom="paragraph">
              <wp:posOffset>79375</wp:posOffset>
            </wp:positionV>
            <wp:extent cx="2404745" cy="1439545"/>
            <wp:effectExtent l="0" t="0" r="0" b="0"/>
            <wp:wrapNone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bäudeHH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72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BF40A" wp14:editId="56629237">
                <wp:simplePos x="0" y="0"/>
                <wp:positionH relativeFrom="column">
                  <wp:posOffset>2750185</wp:posOffset>
                </wp:positionH>
                <wp:positionV relativeFrom="paragraph">
                  <wp:posOffset>79375</wp:posOffset>
                </wp:positionV>
                <wp:extent cx="3906520" cy="1440180"/>
                <wp:effectExtent l="0" t="0" r="0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6520" cy="1440180"/>
                        </a:xfrm>
                        <a:prstGeom prst="rect">
                          <a:avLst/>
                        </a:prstGeom>
                        <a:solidFill>
                          <a:srgbClr val="013CA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6BD32" id="Rectangle 5" o:spid="_x0000_s1026" style="position:absolute;margin-left:216.55pt;margin-top:6.25pt;width:307.6pt;height:1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" fillcolor="#013ca0" stroked="f"/>
            </w:pict>
          </mc:Fallback>
        </mc:AlternateContent>
      </w:r>
      <w:r w:rsidR="00BF772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BF40D" wp14:editId="24A478C9">
                <wp:simplePos x="0" y="0"/>
                <wp:positionH relativeFrom="column">
                  <wp:posOffset>-923925</wp:posOffset>
                </wp:positionH>
                <wp:positionV relativeFrom="paragraph">
                  <wp:posOffset>79375</wp:posOffset>
                </wp:positionV>
                <wp:extent cx="923925" cy="1440180"/>
                <wp:effectExtent l="0" t="0" r="9525" b="762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1440180"/>
                        </a:xfrm>
                        <a:prstGeom prst="rect">
                          <a:avLst/>
                        </a:prstGeom>
                        <a:solidFill>
                          <a:srgbClr val="A1BE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14983" id="Rectangle 4" o:spid="_x0000_s1026" style="position:absolute;margin-left:-72.75pt;margin-top:6.25pt;width:72.75pt;height:11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" fillcolor="#a1bedc" stroked="f"/>
            </w:pict>
          </mc:Fallback>
        </mc:AlternateContent>
      </w:r>
    </w:p>
    <w:p w14:paraId="30EBF3A1" w14:textId="77777777" w:rsidR="00AF5042" w:rsidRDefault="00AF5042" w:rsidP="00AF5042"/>
    <w:p w14:paraId="30EBF3A2" w14:textId="77777777" w:rsidR="00AF5042" w:rsidRDefault="00AF5042" w:rsidP="00EA0495">
      <w:pPr>
        <w:pStyle w:val="Aufzhlung2Ebene"/>
        <w:numPr>
          <w:ilvl w:val="0"/>
          <w:numId w:val="0"/>
        </w:numPr>
      </w:pPr>
    </w:p>
    <w:p w14:paraId="30EBF3A3" w14:textId="77777777" w:rsidR="00AF5042" w:rsidRDefault="00AF5042" w:rsidP="00AF5042"/>
    <w:p w14:paraId="30EBF3A4" w14:textId="77777777" w:rsidR="00AF5042" w:rsidRDefault="00AF5042" w:rsidP="00AF5042"/>
    <w:p w14:paraId="30EBF3A5" w14:textId="77777777" w:rsidR="00AF5042" w:rsidRDefault="00AF5042" w:rsidP="00AF5042"/>
    <w:p w14:paraId="30EBF3A6" w14:textId="77777777" w:rsidR="00F0168D" w:rsidRDefault="00F0168D" w:rsidP="00AF5042"/>
    <w:p w14:paraId="30EBF3A7" w14:textId="77777777" w:rsidR="00F0168D" w:rsidRDefault="00F0168D" w:rsidP="00AF5042"/>
    <w:p w14:paraId="30EBF3A8" w14:textId="77777777" w:rsidR="00AF5042" w:rsidRDefault="00AF5042" w:rsidP="00AF5042">
      <w:bookmarkStart w:id="0" w:name="_GoBack"/>
      <w:bookmarkEnd w:id="0"/>
    </w:p>
    <w:p w14:paraId="30EBF3A9" w14:textId="77777777" w:rsidR="00661351" w:rsidRDefault="00661351" w:rsidP="00AF5042"/>
    <w:p w14:paraId="30EBF3AA" w14:textId="77777777" w:rsidR="00AF5042" w:rsidRDefault="00AF5042" w:rsidP="00AF5042"/>
    <w:p w14:paraId="30EBF3AB" w14:textId="77777777" w:rsidR="003D620F" w:rsidRDefault="003D620F" w:rsidP="00AF5042"/>
    <w:p w14:paraId="30EBF3AC" w14:textId="77777777" w:rsidR="003D620F" w:rsidRDefault="003D620F" w:rsidP="00AF5042"/>
    <w:p w14:paraId="30EBF3AD" w14:textId="77777777" w:rsidR="003D620F" w:rsidRDefault="003D620F" w:rsidP="00AF5042"/>
    <w:p w14:paraId="30EBF3AE" w14:textId="77777777" w:rsidR="003D620F" w:rsidRDefault="003D620F" w:rsidP="00AF5042"/>
    <w:p w14:paraId="30EBF3AF" w14:textId="77777777" w:rsidR="00AF5042" w:rsidRDefault="00AF5042" w:rsidP="00AF5042"/>
    <w:p w14:paraId="30EBF3B0" w14:textId="77777777" w:rsidR="00AF5042" w:rsidRDefault="00AF5042" w:rsidP="00AF5042"/>
    <w:p w14:paraId="30EBF3B1" w14:textId="77777777" w:rsidR="00AF5042" w:rsidRDefault="00AF5042" w:rsidP="00AF5042"/>
    <w:p w14:paraId="30EBF3B2" w14:textId="77777777" w:rsidR="00AF5042" w:rsidRDefault="00AF5042" w:rsidP="00AF5042"/>
    <w:p w14:paraId="30EBF3B6" w14:textId="25C310A2" w:rsidR="00AF5042" w:rsidRDefault="00AF5042" w:rsidP="00AF5042"/>
    <w:p w14:paraId="4761E36E" w14:textId="115EBEDE" w:rsidR="00651C8A" w:rsidRDefault="00651C8A" w:rsidP="00AF5042"/>
    <w:p w14:paraId="7ACCFE32" w14:textId="2540C32B" w:rsidR="00651C8A" w:rsidRDefault="00651C8A" w:rsidP="00AF5042"/>
    <w:p w14:paraId="408C1DF7" w14:textId="77777777" w:rsidR="00651C8A" w:rsidRDefault="00651C8A" w:rsidP="00AF5042"/>
    <w:p w14:paraId="30EBF3B7" w14:textId="77777777" w:rsidR="00AF5042" w:rsidRDefault="00AF5042" w:rsidP="00AF5042"/>
    <w:p w14:paraId="30EBF3B8" w14:textId="77777777" w:rsidR="00AF5042" w:rsidRDefault="00AF5042" w:rsidP="00AF5042"/>
    <w:p w14:paraId="30EBF3B9" w14:textId="77777777" w:rsidR="00AF5042" w:rsidRDefault="00661351" w:rsidP="00AF5042">
      <w:r>
        <w:t xml:space="preserve">Version </w:t>
      </w:r>
      <w:sdt>
        <w:sdtPr>
          <w:alias w:val="Versionsnummer"/>
          <w:tag w:val="Versionsnummer"/>
          <w:id w:val="7175508"/>
          <w:lock w:val="sdtLocked"/>
          <w:placeholder>
            <w:docPart w:val="6E69263686554B89A1CC979E2FF53CC5"/>
          </w:placeholder>
          <w:showingPlcHdr/>
          <w:text/>
        </w:sdtPr>
        <w:sdtEndPr/>
        <w:sdtContent>
          <w:r w:rsidRPr="005B0BFA">
            <w:rPr>
              <w:rStyle w:val="Platzhaltertext"/>
            </w:rPr>
            <w:t>Klicken Sie hier, um Text einzugeben.</w:t>
          </w:r>
        </w:sdtContent>
      </w:sdt>
    </w:p>
    <w:sdt>
      <w:sdtPr>
        <w:alias w:val="Datum"/>
        <w:tag w:val="Datum"/>
        <w:id w:val="7175511"/>
        <w:lock w:val="sdtLocked"/>
        <w:placeholder>
          <w:docPart w:val="EEA50BB081F04985B10F1D80DF6E26EE"/>
        </w:placeholder>
        <w:showingPlcHdr/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30EBF3BA" w14:textId="77777777" w:rsidR="00AF5042" w:rsidRDefault="00E672F8" w:rsidP="00AF5042">
          <w:r w:rsidRPr="005B0BFA">
            <w:rPr>
              <w:rStyle w:val="Platzhaltertext"/>
            </w:rPr>
            <w:t>Klicken Sie hier, um ein Datum einzugeben.</w:t>
          </w:r>
        </w:p>
      </w:sdtContent>
    </w:sdt>
    <w:p w14:paraId="30EBF3BB" w14:textId="77777777" w:rsidR="00E672F8" w:rsidRDefault="00E672F8">
      <w:pPr>
        <w:spacing w:before="0" w:after="200" w:line="276" w:lineRule="auto"/>
      </w:pPr>
      <w:r>
        <w:br w:type="page"/>
      </w:r>
    </w:p>
    <w:p w14:paraId="30EBF3BC" w14:textId="77777777" w:rsidR="00657002" w:rsidRDefault="00657002">
      <w:pPr>
        <w:spacing w:before="0" w:after="200" w:line="276" w:lineRule="auto"/>
      </w:pPr>
    </w:p>
    <w:p w14:paraId="30EBF3BD" w14:textId="77777777" w:rsidR="00657002" w:rsidRDefault="00657002">
      <w:pPr>
        <w:spacing w:before="0" w:after="200" w:line="276" w:lineRule="auto"/>
      </w:pPr>
    </w:p>
    <w:p w14:paraId="30EBF3BE" w14:textId="77777777" w:rsidR="00657002" w:rsidRDefault="00657002">
      <w:pPr>
        <w:spacing w:before="0" w:after="200" w:line="276" w:lineRule="auto"/>
      </w:pPr>
    </w:p>
    <w:p w14:paraId="30EBF3BF" w14:textId="77777777" w:rsidR="00657002" w:rsidRDefault="00657002">
      <w:pPr>
        <w:spacing w:before="0" w:after="200" w:line="276" w:lineRule="auto"/>
      </w:pPr>
    </w:p>
    <w:p w14:paraId="30EBF3C0" w14:textId="77777777" w:rsidR="00657002" w:rsidRDefault="00657002">
      <w:pPr>
        <w:spacing w:before="0" w:after="200" w:line="276" w:lineRule="auto"/>
      </w:pPr>
    </w:p>
    <w:p w14:paraId="30EBF3C1" w14:textId="77777777" w:rsidR="00657002" w:rsidRDefault="00657002">
      <w:pPr>
        <w:spacing w:before="0" w:after="200" w:line="276" w:lineRule="auto"/>
      </w:pPr>
    </w:p>
    <w:p w14:paraId="30EBF3C2" w14:textId="77777777" w:rsidR="00657002" w:rsidRDefault="00657002">
      <w:pPr>
        <w:spacing w:before="0" w:after="200" w:line="276" w:lineRule="auto"/>
      </w:pPr>
    </w:p>
    <w:p w14:paraId="30EBF3C3" w14:textId="77777777" w:rsidR="00657002" w:rsidRDefault="00657002">
      <w:pPr>
        <w:spacing w:before="0" w:after="200" w:line="276" w:lineRule="auto"/>
      </w:pPr>
    </w:p>
    <w:p w14:paraId="30EBF3C4" w14:textId="77777777" w:rsidR="00657002" w:rsidRDefault="00657002">
      <w:pPr>
        <w:spacing w:before="0" w:after="200" w:line="276" w:lineRule="auto"/>
      </w:pPr>
    </w:p>
    <w:p w14:paraId="30EBF3C5" w14:textId="77777777" w:rsidR="00657002" w:rsidRDefault="00657002">
      <w:pPr>
        <w:spacing w:before="0" w:after="200" w:line="276" w:lineRule="auto"/>
      </w:pPr>
    </w:p>
    <w:p w14:paraId="30EBF3C6" w14:textId="77777777" w:rsidR="005C4568" w:rsidRDefault="005C4568">
      <w:pPr>
        <w:spacing w:before="0" w:after="200" w:line="276" w:lineRule="auto"/>
      </w:pPr>
    </w:p>
    <w:p w14:paraId="30EBF3C7" w14:textId="77777777" w:rsidR="005C4568" w:rsidRDefault="005C4568">
      <w:pPr>
        <w:spacing w:before="0" w:after="200" w:line="276" w:lineRule="auto"/>
      </w:pPr>
    </w:p>
    <w:p w14:paraId="30EBF3C8" w14:textId="77777777" w:rsidR="005C4568" w:rsidRDefault="005C4568">
      <w:pPr>
        <w:spacing w:before="0" w:after="200" w:line="276" w:lineRule="auto"/>
      </w:pPr>
    </w:p>
    <w:p w14:paraId="30EBF3C9" w14:textId="77777777" w:rsidR="005C4568" w:rsidRDefault="005C4568">
      <w:pPr>
        <w:spacing w:before="0" w:after="200" w:line="276" w:lineRule="auto"/>
      </w:pPr>
    </w:p>
    <w:p w14:paraId="30EBF3CA" w14:textId="77777777" w:rsidR="005C4568" w:rsidRDefault="005C4568">
      <w:pPr>
        <w:spacing w:before="0" w:after="200" w:line="276" w:lineRule="auto"/>
      </w:pPr>
    </w:p>
    <w:p w14:paraId="30EBF3CB" w14:textId="77777777" w:rsidR="00471924" w:rsidRDefault="00471924">
      <w:pPr>
        <w:spacing w:before="0" w:after="200" w:line="276" w:lineRule="auto"/>
      </w:pPr>
    </w:p>
    <w:p w14:paraId="30EBF3D1" w14:textId="2FF6AFCD" w:rsidR="0022012C" w:rsidRPr="005C4568" w:rsidRDefault="0022012C" w:rsidP="00471924">
      <w:pPr>
        <w:spacing w:before="0" w:after="200" w:line="276" w:lineRule="auto"/>
      </w:pPr>
      <w:r w:rsidRPr="005C4568">
        <w:br w:type="page"/>
      </w:r>
    </w:p>
    <w:sdt>
      <w:sdtPr>
        <w:rPr>
          <w:rFonts w:asciiTheme="minorHAnsi" w:eastAsiaTheme="minorHAnsi" w:hAnsiTheme="minorHAnsi" w:cstheme="minorBidi"/>
          <w:b/>
          <w:bCs/>
          <w:iCs w:val="0"/>
          <w:spacing w:val="0"/>
          <w:sz w:val="22"/>
          <w:szCs w:val="22"/>
        </w:rPr>
        <w:id w:val="1317804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0EBF3D2" w14:textId="77777777" w:rsidR="000F2F8D" w:rsidRPr="000F2F8D" w:rsidRDefault="000F2F8D" w:rsidP="0026600D">
          <w:pPr>
            <w:pStyle w:val="Untertitel"/>
            <w:tabs>
              <w:tab w:val="left" w:pos="6330"/>
            </w:tabs>
            <w:rPr>
              <w:rFonts w:asciiTheme="minorHAnsi" w:hAnsiTheme="minorHAnsi" w:cstheme="minorHAnsi"/>
            </w:rPr>
          </w:pPr>
          <w:r w:rsidRPr="0026600D">
            <w:rPr>
              <w:rStyle w:val="Hervorhebung"/>
            </w:rPr>
            <w:t>Inhaltsverzeichnis</w:t>
          </w:r>
        </w:p>
        <w:p w14:paraId="30EBF3D3" w14:textId="77777777" w:rsidR="0021689C" w:rsidRDefault="0020143E">
          <w:pPr>
            <w:pStyle w:val="Verzeichnis1"/>
            <w:rPr>
              <w:rFonts w:eastAsiaTheme="minorEastAsia"/>
              <w:noProof/>
              <w:lang w:eastAsia="de-DE"/>
            </w:rPr>
          </w:pPr>
          <w:r w:rsidRPr="000F2F8D">
            <w:rPr>
              <w:rFonts w:cstheme="minorHAnsi"/>
            </w:rPr>
            <w:fldChar w:fldCharType="begin"/>
          </w:r>
          <w:r w:rsidR="000F2F8D" w:rsidRPr="000F2F8D">
            <w:rPr>
              <w:rFonts w:cstheme="minorHAnsi"/>
            </w:rPr>
            <w:instrText xml:space="preserve"> TOC \o "1-3" \h \z \u </w:instrText>
          </w:r>
          <w:r w:rsidRPr="000F2F8D">
            <w:rPr>
              <w:rFonts w:cstheme="minorHAnsi"/>
            </w:rPr>
            <w:fldChar w:fldCharType="separate"/>
          </w:r>
          <w:hyperlink w:anchor="_Toc281470622" w:history="1">
            <w:r w:rsidR="0021689C" w:rsidRPr="009421B0">
              <w:rPr>
                <w:rStyle w:val="Hyperlink"/>
                <w:noProof/>
              </w:rPr>
              <w:t>1</w:t>
            </w:r>
            <w:r w:rsidR="0021689C">
              <w:rPr>
                <w:rFonts w:eastAsiaTheme="minorEastAsia"/>
                <w:noProof/>
                <w:lang w:eastAsia="de-DE"/>
              </w:rPr>
              <w:tab/>
            </w:r>
            <w:r w:rsidR="0021689C" w:rsidRPr="009421B0">
              <w:rPr>
                <w:rStyle w:val="Hyperlink"/>
                <w:noProof/>
              </w:rPr>
              <w:t>Beginn des Dokuments</w:t>
            </w:r>
            <w:r w:rsidR="002168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89C">
              <w:rPr>
                <w:noProof/>
                <w:webHidden/>
              </w:rPr>
              <w:instrText xml:space="preserve"> PAGEREF _Toc281470622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8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F3D4" w14:textId="77777777" w:rsidR="0021689C" w:rsidRDefault="0039238F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81470623" w:history="1">
            <w:r w:rsidR="0021689C" w:rsidRPr="009421B0">
              <w:rPr>
                <w:rStyle w:val="Hyperlink"/>
                <w:noProof/>
              </w:rPr>
              <w:t>2</w:t>
            </w:r>
            <w:r w:rsidR="0021689C">
              <w:rPr>
                <w:rFonts w:eastAsiaTheme="minorEastAsia"/>
                <w:noProof/>
                <w:lang w:eastAsia="de-DE"/>
              </w:rPr>
              <w:tab/>
            </w:r>
            <w:r w:rsidR="0021689C" w:rsidRPr="009421B0">
              <w:rPr>
                <w:rStyle w:val="Hyperlink"/>
                <w:noProof/>
              </w:rPr>
              <w:t>Verzeichnisse (bitte als letztes Kapitel einfügen)</w:t>
            </w:r>
            <w:r w:rsidR="0021689C">
              <w:rPr>
                <w:noProof/>
                <w:webHidden/>
              </w:rPr>
              <w:tab/>
            </w:r>
            <w:r w:rsidR="0020143E">
              <w:rPr>
                <w:noProof/>
                <w:webHidden/>
              </w:rPr>
              <w:fldChar w:fldCharType="begin"/>
            </w:r>
            <w:r w:rsidR="0021689C">
              <w:rPr>
                <w:noProof/>
                <w:webHidden/>
              </w:rPr>
              <w:instrText xml:space="preserve"> PAGEREF _Toc281470623 \h </w:instrText>
            </w:r>
            <w:r w:rsidR="0020143E">
              <w:rPr>
                <w:noProof/>
                <w:webHidden/>
              </w:rPr>
            </w:r>
            <w:r w:rsidR="0020143E">
              <w:rPr>
                <w:noProof/>
                <w:webHidden/>
              </w:rPr>
              <w:fldChar w:fldCharType="separate"/>
            </w:r>
            <w:r w:rsidR="0021689C">
              <w:rPr>
                <w:noProof/>
                <w:webHidden/>
              </w:rPr>
              <w:t>5</w:t>
            </w:r>
            <w:r w:rsidR="0020143E">
              <w:rPr>
                <w:noProof/>
                <w:webHidden/>
              </w:rPr>
              <w:fldChar w:fldCharType="end"/>
            </w:r>
          </w:hyperlink>
        </w:p>
        <w:p w14:paraId="30EBF3D5" w14:textId="77777777" w:rsidR="0021689C" w:rsidRDefault="0039238F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281470624" w:history="1">
            <w:r w:rsidR="0021689C" w:rsidRPr="009421B0">
              <w:rPr>
                <w:rStyle w:val="Hyperlink"/>
                <w:noProof/>
              </w:rPr>
              <w:t>2.1</w:t>
            </w:r>
            <w:r w:rsidR="0021689C">
              <w:rPr>
                <w:rFonts w:eastAsiaTheme="minorEastAsia"/>
                <w:noProof/>
                <w:lang w:eastAsia="de-DE"/>
              </w:rPr>
              <w:tab/>
            </w:r>
            <w:r w:rsidR="0021689C" w:rsidRPr="009421B0">
              <w:rPr>
                <w:rStyle w:val="Hyperlink"/>
                <w:noProof/>
              </w:rPr>
              <w:t>Literaturverzeichnis</w:t>
            </w:r>
            <w:r w:rsidR="0021689C">
              <w:rPr>
                <w:noProof/>
                <w:webHidden/>
              </w:rPr>
              <w:tab/>
            </w:r>
            <w:r w:rsidR="0020143E">
              <w:rPr>
                <w:noProof/>
                <w:webHidden/>
              </w:rPr>
              <w:fldChar w:fldCharType="begin"/>
            </w:r>
            <w:r w:rsidR="0021689C">
              <w:rPr>
                <w:noProof/>
                <w:webHidden/>
              </w:rPr>
              <w:instrText xml:space="preserve"> PAGEREF _Toc281470624 \h </w:instrText>
            </w:r>
            <w:r w:rsidR="0020143E">
              <w:rPr>
                <w:noProof/>
                <w:webHidden/>
              </w:rPr>
            </w:r>
            <w:r w:rsidR="0020143E">
              <w:rPr>
                <w:noProof/>
                <w:webHidden/>
              </w:rPr>
              <w:fldChar w:fldCharType="separate"/>
            </w:r>
            <w:r w:rsidR="0021689C">
              <w:rPr>
                <w:noProof/>
                <w:webHidden/>
              </w:rPr>
              <w:t>5</w:t>
            </w:r>
            <w:r w:rsidR="0020143E">
              <w:rPr>
                <w:noProof/>
                <w:webHidden/>
              </w:rPr>
              <w:fldChar w:fldCharType="end"/>
            </w:r>
          </w:hyperlink>
        </w:p>
        <w:p w14:paraId="30EBF3D6" w14:textId="77777777" w:rsidR="0021689C" w:rsidRDefault="0039238F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281470625" w:history="1">
            <w:r w:rsidR="0021689C" w:rsidRPr="009421B0">
              <w:rPr>
                <w:rStyle w:val="Hyperlink"/>
                <w:noProof/>
              </w:rPr>
              <w:t>2.2</w:t>
            </w:r>
            <w:r w:rsidR="0021689C">
              <w:rPr>
                <w:rFonts w:eastAsiaTheme="minorEastAsia"/>
                <w:noProof/>
                <w:lang w:eastAsia="de-DE"/>
              </w:rPr>
              <w:tab/>
            </w:r>
            <w:r w:rsidR="0021689C" w:rsidRPr="009421B0">
              <w:rPr>
                <w:rStyle w:val="Hyperlink"/>
                <w:noProof/>
              </w:rPr>
              <w:t>Abbildungsverzeichnis</w:t>
            </w:r>
            <w:r w:rsidR="0021689C">
              <w:rPr>
                <w:noProof/>
                <w:webHidden/>
              </w:rPr>
              <w:tab/>
            </w:r>
            <w:r w:rsidR="0020143E">
              <w:rPr>
                <w:noProof/>
                <w:webHidden/>
              </w:rPr>
              <w:fldChar w:fldCharType="begin"/>
            </w:r>
            <w:r w:rsidR="0021689C">
              <w:rPr>
                <w:noProof/>
                <w:webHidden/>
              </w:rPr>
              <w:instrText xml:space="preserve"> PAGEREF _Toc281470625 \h </w:instrText>
            </w:r>
            <w:r w:rsidR="0020143E">
              <w:rPr>
                <w:noProof/>
                <w:webHidden/>
              </w:rPr>
            </w:r>
            <w:r w:rsidR="0020143E">
              <w:rPr>
                <w:noProof/>
                <w:webHidden/>
              </w:rPr>
              <w:fldChar w:fldCharType="separate"/>
            </w:r>
            <w:r w:rsidR="0021689C">
              <w:rPr>
                <w:noProof/>
                <w:webHidden/>
              </w:rPr>
              <w:t>5</w:t>
            </w:r>
            <w:r w:rsidR="0020143E">
              <w:rPr>
                <w:noProof/>
                <w:webHidden/>
              </w:rPr>
              <w:fldChar w:fldCharType="end"/>
            </w:r>
          </w:hyperlink>
        </w:p>
        <w:p w14:paraId="30EBF3D7" w14:textId="77777777" w:rsidR="0021689C" w:rsidRDefault="0039238F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281470626" w:history="1">
            <w:r w:rsidR="0021689C" w:rsidRPr="009421B0">
              <w:rPr>
                <w:rStyle w:val="Hyperlink"/>
                <w:noProof/>
              </w:rPr>
              <w:t>2.3</w:t>
            </w:r>
            <w:r w:rsidR="0021689C">
              <w:rPr>
                <w:rFonts w:eastAsiaTheme="minorEastAsia"/>
                <w:noProof/>
                <w:lang w:eastAsia="de-DE"/>
              </w:rPr>
              <w:tab/>
            </w:r>
            <w:r w:rsidR="0021689C" w:rsidRPr="009421B0">
              <w:rPr>
                <w:rStyle w:val="Hyperlink"/>
                <w:noProof/>
              </w:rPr>
              <w:t>Tabellenverzeichnis</w:t>
            </w:r>
            <w:r w:rsidR="0021689C">
              <w:rPr>
                <w:noProof/>
                <w:webHidden/>
              </w:rPr>
              <w:tab/>
            </w:r>
            <w:r w:rsidR="0020143E">
              <w:rPr>
                <w:noProof/>
                <w:webHidden/>
              </w:rPr>
              <w:fldChar w:fldCharType="begin"/>
            </w:r>
            <w:r w:rsidR="0021689C">
              <w:rPr>
                <w:noProof/>
                <w:webHidden/>
              </w:rPr>
              <w:instrText xml:space="preserve"> PAGEREF _Toc281470626 \h </w:instrText>
            </w:r>
            <w:r w:rsidR="0020143E">
              <w:rPr>
                <w:noProof/>
                <w:webHidden/>
              </w:rPr>
            </w:r>
            <w:r w:rsidR="0020143E">
              <w:rPr>
                <w:noProof/>
                <w:webHidden/>
              </w:rPr>
              <w:fldChar w:fldCharType="separate"/>
            </w:r>
            <w:r w:rsidR="0021689C">
              <w:rPr>
                <w:noProof/>
                <w:webHidden/>
              </w:rPr>
              <w:t>5</w:t>
            </w:r>
            <w:r w:rsidR="0020143E">
              <w:rPr>
                <w:noProof/>
                <w:webHidden/>
              </w:rPr>
              <w:fldChar w:fldCharType="end"/>
            </w:r>
          </w:hyperlink>
        </w:p>
        <w:p w14:paraId="30EBF3D8" w14:textId="77777777" w:rsidR="0021689C" w:rsidRDefault="0039238F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81470627" w:history="1">
            <w:r w:rsidR="0021689C" w:rsidRPr="009421B0">
              <w:rPr>
                <w:rStyle w:val="Hyperlink"/>
                <w:noProof/>
              </w:rPr>
              <w:t>3</w:t>
            </w:r>
            <w:r w:rsidR="0021689C">
              <w:rPr>
                <w:rFonts w:eastAsiaTheme="minorEastAsia"/>
                <w:noProof/>
                <w:lang w:eastAsia="de-DE"/>
              </w:rPr>
              <w:tab/>
            </w:r>
            <w:r w:rsidR="0021689C" w:rsidRPr="009421B0">
              <w:rPr>
                <w:rStyle w:val="Hyperlink"/>
                <w:noProof/>
              </w:rPr>
              <w:t>Anhang: Formatvorlagen – bitte aus dem Originaldokument entfernen</w:t>
            </w:r>
            <w:r w:rsidR="0021689C">
              <w:rPr>
                <w:noProof/>
                <w:webHidden/>
              </w:rPr>
              <w:tab/>
            </w:r>
            <w:r w:rsidR="0020143E">
              <w:rPr>
                <w:noProof/>
                <w:webHidden/>
              </w:rPr>
              <w:fldChar w:fldCharType="begin"/>
            </w:r>
            <w:r w:rsidR="0021689C">
              <w:rPr>
                <w:noProof/>
                <w:webHidden/>
              </w:rPr>
              <w:instrText xml:space="preserve"> PAGEREF _Toc281470627 \h </w:instrText>
            </w:r>
            <w:r w:rsidR="0020143E">
              <w:rPr>
                <w:noProof/>
                <w:webHidden/>
              </w:rPr>
            </w:r>
            <w:r w:rsidR="0020143E">
              <w:rPr>
                <w:noProof/>
                <w:webHidden/>
              </w:rPr>
              <w:fldChar w:fldCharType="separate"/>
            </w:r>
            <w:r w:rsidR="0021689C">
              <w:rPr>
                <w:noProof/>
                <w:webHidden/>
              </w:rPr>
              <w:t>6</w:t>
            </w:r>
            <w:r w:rsidR="0020143E">
              <w:rPr>
                <w:noProof/>
                <w:webHidden/>
              </w:rPr>
              <w:fldChar w:fldCharType="end"/>
            </w:r>
          </w:hyperlink>
        </w:p>
        <w:p w14:paraId="30EBF3D9" w14:textId="77777777" w:rsidR="0021689C" w:rsidRDefault="0039238F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81470628" w:history="1">
            <w:r w:rsidR="0021689C" w:rsidRPr="009421B0">
              <w:rPr>
                <w:rStyle w:val="Hyperlink"/>
                <w:noProof/>
              </w:rPr>
              <w:t>3.1</w:t>
            </w:r>
            <w:r w:rsidR="0021689C">
              <w:rPr>
                <w:rFonts w:eastAsiaTheme="minorEastAsia"/>
                <w:noProof/>
                <w:lang w:eastAsia="de-DE"/>
              </w:rPr>
              <w:tab/>
            </w:r>
            <w:r w:rsidR="0021689C" w:rsidRPr="009421B0">
              <w:rPr>
                <w:rStyle w:val="Hyperlink"/>
                <w:noProof/>
              </w:rPr>
              <w:t>Überschrift 1</w:t>
            </w:r>
            <w:r w:rsidR="0021689C">
              <w:rPr>
                <w:noProof/>
                <w:webHidden/>
              </w:rPr>
              <w:tab/>
            </w:r>
            <w:r w:rsidR="0020143E">
              <w:rPr>
                <w:noProof/>
                <w:webHidden/>
              </w:rPr>
              <w:fldChar w:fldCharType="begin"/>
            </w:r>
            <w:r w:rsidR="0021689C">
              <w:rPr>
                <w:noProof/>
                <w:webHidden/>
              </w:rPr>
              <w:instrText xml:space="preserve"> PAGEREF _Toc281470628 \h </w:instrText>
            </w:r>
            <w:r w:rsidR="0020143E">
              <w:rPr>
                <w:noProof/>
                <w:webHidden/>
              </w:rPr>
            </w:r>
            <w:r w:rsidR="0020143E">
              <w:rPr>
                <w:noProof/>
                <w:webHidden/>
              </w:rPr>
              <w:fldChar w:fldCharType="separate"/>
            </w:r>
            <w:r w:rsidR="0021689C">
              <w:rPr>
                <w:noProof/>
                <w:webHidden/>
              </w:rPr>
              <w:t>6</w:t>
            </w:r>
            <w:r w:rsidR="0020143E">
              <w:rPr>
                <w:noProof/>
                <w:webHidden/>
              </w:rPr>
              <w:fldChar w:fldCharType="end"/>
            </w:r>
          </w:hyperlink>
        </w:p>
        <w:p w14:paraId="30EBF3DA" w14:textId="77777777" w:rsidR="0021689C" w:rsidRDefault="0039238F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281470629" w:history="1">
            <w:r w:rsidR="0021689C" w:rsidRPr="009421B0">
              <w:rPr>
                <w:rStyle w:val="Hyperlink"/>
                <w:noProof/>
              </w:rPr>
              <w:t>3.2</w:t>
            </w:r>
            <w:r w:rsidR="0021689C">
              <w:rPr>
                <w:rFonts w:eastAsiaTheme="minorEastAsia"/>
                <w:noProof/>
                <w:lang w:eastAsia="de-DE"/>
              </w:rPr>
              <w:tab/>
            </w:r>
            <w:r w:rsidR="0021689C" w:rsidRPr="009421B0">
              <w:rPr>
                <w:rStyle w:val="Hyperlink"/>
                <w:noProof/>
              </w:rPr>
              <w:t>Überschrift 2</w:t>
            </w:r>
            <w:r w:rsidR="0021689C">
              <w:rPr>
                <w:noProof/>
                <w:webHidden/>
              </w:rPr>
              <w:tab/>
            </w:r>
            <w:r w:rsidR="0020143E">
              <w:rPr>
                <w:noProof/>
                <w:webHidden/>
              </w:rPr>
              <w:fldChar w:fldCharType="begin"/>
            </w:r>
            <w:r w:rsidR="0021689C">
              <w:rPr>
                <w:noProof/>
                <w:webHidden/>
              </w:rPr>
              <w:instrText xml:space="preserve"> PAGEREF _Toc281470629 \h </w:instrText>
            </w:r>
            <w:r w:rsidR="0020143E">
              <w:rPr>
                <w:noProof/>
                <w:webHidden/>
              </w:rPr>
            </w:r>
            <w:r w:rsidR="0020143E">
              <w:rPr>
                <w:noProof/>
                <w:webHidden/>
              </w:rPr>
              <w:fldChar w:fldCharType="separate"/>
            </w:r>
            <w:r w:rsidR="0021689C">
              <w:rPr>
                <w:noProof/>
                <w:webHidden/>
              </w:rPr>
              <w:t>6</w:t>
            </w:r>
            <w:r w:rsidR="0020143E">
              <w:rPr>
                <w:noProof/>
                <w:webHidden/>
              </w:rPr>
              <w:fldChar w:fldCharType="end"/>
            </w:r>
          </w:hyperlink>
        </w:p>
        <w:p w14:paraId="30EBF3DB" w14:textId="77777777" w:rsidR="0021689C" w:rsidRDefault="0039238F">
          <w:pPr>
            <w:pStyle w:val="Verzeichnis3"/>
            <w:rPr>
              <w:rFonts w:eastAsiaTheme="minorEastAsia"/>
              <w:noProof/>
              <w:lang w:eastAsia="de-DE"/>
            </w:rPr>
          </w:pPr>
          <w:hyperlink w:anchor="_Toc281470630" w:history="1">
            <w:r w:rsidR="0021689C" w:rsidRPr="009421B0">
              <w:rPr>
                <w:rStyle w:val="Hyperlink"/>
                <w:noProof/>
              </w:rPr>
              <w:t>3.2.1</w:t>
            </w:r>
            <w:r w:rsidR="0021689C">
              <w:rPr>
                <w:rFonts w:eastAsiaTheme="minorEastAsia"/>
                <w:noProof/>
                <w:lang w:eastAsia="de-DE"/>
              </w:rPr>
              <w:tab/>
            </w:r>
            <w:r w:rsidR="0021689C" w:rsidRPr="009421B0">
              <w:rPr>
                <w:rStyle w:val="Hyperlink"/>
                <w:noProof/>
              </w:rPr>
              <w:t>Überschrift 3</w:t>
            </w:r>
            <w:r w:rsidR="0021689C">
              <w:rPr>
                <w:noProof/>
                <w:webHidden/>
              </w:rPr>
              <w:tab/>
            </w:r>
            <w:r w:rsidR="0020143E">
              <w:rPr>
                <w:noProof/>
                <w:webHidden/>
              </w:rPr>
              <w:fldChar w:fldCharType="begin"/>
            </w:r>
            <w:r w:rsidR="0021689C">
              <w:rPr>
                <w:noProof/>
                <w:webHidden/>
              </w:rPr>
              <w:instrText xml:space="preserve"> PAGEREF _Toc281470630 \h </w:instrText>
            </w:r>
            <w:r w:rsidR="0020143E">
              <w:rPr>
                <w:noProof/>
                <w:webHidden/>
              </w:rPr>
            </w:r>
            <w:r w:rsidR="0020143E">
              <w:rPr>
                <w:noProof/>
                <w:webHidden/>
              </w:rPr>
              <w:fldChar w:fldCharType="separate"/>
            </w:r>
            <w:r w:rsidR="0021689C">
              <w:rPr>
                <w:noProof/>
                <w:webHidden/>
              </w:rPr>
              <w:t>6</w:t>
            </w:r>
            <w:r w:rsidR="0020143E">
              <w:rPr>
                <w:noProof/>
                <w:webHidden/>
              </w:rPr>
              <w:fldChar w:fldCharType="end"/>
            </w:r>
          </w:hyperlink>
        </w:p>
        <w:p w14:paraId="30EBF3DC" w14:textId="77777777" w:rsidR="008321DA" w:rsidRDefault="0020143E" w:rsidP="00A26C84">
          <w:pPr>
            <w:pStyle w:val="Verzeichnis3"/>
          </w:pPr>
          <w:r w:rsidRPr="000F2F8D">
            <w:rPr>
              <w:rFonts w:cstheme="minorHAnsi"/>
            </w:rPr>
            <w:fldChar w:fldCharType="end"/>
          </w:r>
        </w:p>
      </w:sdtContent>
    </w:sdt>
    <w:p w14:paraId="30EBF3DD" w14:textId="77777777" w:rsidR="005C4568" w:rsidRDefault="005C4568">
      <w:pPr>
        <w:spacing w:before="0" w:after="200" w:line="276" w:lineRule="auto"/>
      </w:pPr>
      <w:r>
        <w:br w:type="page"/>
      </w:r>
    </w:p>
    <w:p w14:paraId="30EBF3DE" w14:textId="77777777" w:rsidR="0022012C" w:rsidRDefault="005C4568" w:rsidP="005C4568">
      <w:pPr>
        <w:pStyle w:val="berschrift1"/>
      </w:pPr>
      <w:bookmarkStart w:id="1" w:name="_Toc281470622"/>
      <w:r>
        <w:lastRenderedPageBreak/>
        <w:t>Beginn des Dokuments</w:t>
      </w:r>
      <w:bookmarkEnd w:id="1"/>
    </w:p>
    <w:p w14:paraId="30EBF3DF" w14:textId="77777777" w:rsidR="007B0C6A" w:rsidRDefault="007B0C6A">
      <w:pPr>
        <w:spacing w:before="0" w:after="200" w:line="276" w:lineRule="auto"/>
      </w:pPr>
      <w:r>
        <w:br w:type="page"/>
      </w:r>
    </w:p>
    <w:p w14:paraId="30EBF3E0" w14:textId="77777777" w:rsidR="005C4568" w:rsidRDefault="005C4568" w:rsidP="005C4568">
      <w:pPr>
        <w:pStyle w:val="berschrift1"/>
      </w:pPr>
      <w:bookmarkStart w:id="2" w:name="_Toc281470623"/>
      <w:r>
        <w:lastRenderedPageBreak/>
        <w:t>Verzeichnisse</w:t>
      </w:r>
      <w:r w:rsidR="0021689C">
        <w:t xml:space="preserve"> (bitte als letztes Kapitel einfügen)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7143629"/>
        <w:docPartObj>
          <w:docPartGallery w:val="Bibliographies"/>
          <w:docPartUnique/>
        </w:docPartObj>
      </w:sdtPr>
      <w:sdtEndPr/>
      <w:sdtContent>
        <w:bookmarkStart w:id="3" w:name="_Toc281470624" w:displacedByCustomXml="prev"/>
        <w:p w14:paraId="30EBF3E1" w14:textId="77777777" w:rsidR="005C4568" w:rsidRDefault="005C4568" w:rsidP="005C4568">
          <w:pPr>
            <w:pStyle w:val="berschrift2"/>
          </w:pPr>
          <w:r>
            <w:t>Literaturverzeichnis</w:t>
          </w:r>
          <w:bookmarkEnd w:id="3"/>
        </w:p>
        <w:sdt>
          <w:sdtPr>
            <w:id w:val="111145805"/>
            <w:bibliography/>
          </w:sdtPr>
          <w:sdtEndPr/>
          <w:sdtContent>
            <w:p w14:paraId="30EBF3E2" w14:textId="77777777" w:rsidR="005C4568" w:rsidRDefault="00BF7727" w:rsidP="005C4568">
              <w:pPr>
                <w:pStyle w:val="Literaturverzeichnis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C4568">
                <w:rPr>
                  <w:noProof/>
                </w:rPr>
                <w:t xml:space="preserve">Wolfram, C. (2011). </w:t>
              </w:r>
              <w:r w:rsidR="005C4568">
                <w:rPr>
                  <w:i/>
                  <w:iCs/>
                  <w:noProof/>
                </w:rPr>
                <w:t>Beispieltitel.</w:t>
              </w:r>
              <w:r w:rsidR="005C4568">
                <w:rPr>
                  <w:noProof/>
                </w:rPr>
                <w:t xml:space="preserve"> Hamburg: akquinet Verlag.</w:t>
              </w:r>
              <w:r>
                <w:rPr>
                  <w:noProof/>
                </w:rPr>
                <w:fldChar w:fldCharType="end"/>
              </w:r>
            </w:p>
          </w:sdtContent>
        </w:sdt>
      </w:sdtContent>
    </w:sdt>
    <w:p w14:paraId="30EBF3E3" w14:textId="77777777" w:rsidR="005C4568" w:rsidRDefault="005C4568" w:rsidP="005C4568">
      <w:pPr>
        <w:pStyle w:val="berschrift2"/>
      </w:pPr>
      <w:bookmarkStart w:id="4" w:name="_Toc281470625"/>
      <w:r>
        <w:t>Abbildungsverzeichnis</w:t>
      </w:r>
      <w:bookmarkEnd w:id="4"/>
    </w:p>
    <w:p w14:paraId="30EBF3E4" w14:textId="77777777" w:rsidR="005C4568" w:rsidRDefault="005C4568" w:rsidP="005C4568">
      <w:pPr>
        <w:pStyle w:val="berschrift2"/>
      </w:pPr>
      <w:bookmarkStart w:id="5" w:name="_Toc281470626"/>
      <w:r>
        <w:t>Tabellenverzeichnis</w:t>
      </w:r>
      <w:bookmarkEnd w:id="5"/>
    </w:p>
    <w:p w14:paraId="30EBF3E5" w14:textId="77777777" w:rsidR="005C4568" w:rsidRDefault="005C4568">
      <w:pPr>
        <w:spacing w:before="0" w:after="200" w:line="276" w:lineRule="auto"/>
      </w:pPr>
      <w:r>
        <w:br w:type="page"/>
      </w:r>
    </w:p>
    <w:p w14:paraId="30EBF3E6" w14:textId="77777777" w:rsidR="00AF5042" w:rsidRDefault="005C4568" w:rsidP="005C4568">
      <w:pPr>
        <w:pStyle w:val="berschrift1"/>
      </w:pPr>
      <w:bookmarkStart w:id="6" w:name="_Toc281470627"/>
      <w:r>
        <w:lastRenderedPageBreak/>
        <w:t>Anhang: Formatvorlagen – bitte aus dem Originaldokument entfernen</w:t>
      </w:r>
      <w:bookmarkEnd w:id="6"/>
    </w:p>
    <w:p w14:paraId="30EBF3E7" w14:textId="77777777" w:rsidR="005C4568" w:rsidRDefault="005C4568" w:rsidP="00AF5042"/>
    <w:p w14:paraId="30EBF3E8" w14:textId="77777777" w:rsidR="00AF5042" w:rsidRPr="0024346B" w:rsidRDefault="00AF5042" w:rsidP="00AF5042">
      <w:r w:rsidRPr="0024346B">
        <w:t>Vorlagenkatalog:</w:t>
      </w:r>
    </w:p>
    <w:p w14:paraId="30EBF3E9" w14:textId="77777777" w:rsidR="00AF5042" w:rsidRPr="0024346B" w:rsidRDefault="00AF5042" w:rsidP="00AF5042"/>
    <w:p w14:paraId="30EBF3EA" w14:textId="77777777" w:rsidR="00712826" w:rsidRDefault="00AF5042" w:rsidP="00AF5042">
      <w:pPr>
        <w:pStyle w:val="berschrift1"/>
        <w:numPr>
          <w:ilvl w:val="1"/>
          <w:numId w:val="5"/>
        </w:numPr>
        <w:spacing w:before="200" w:after="0"/>
        <w:ind w:left="709" w:hanging="709"/>
      </w:pPr>
      <w:bookmarkStart w:id="7" w:name="_Toc267578531"/>
      <w:bookmarkStart w:id="8" w:name="_Toc281470628"/>
      <w:r w:rsidRPr="00CC66DD">
        <w:t>Überschrift</w:t>
      </w:r>
      <w:r>
        <w:t xml:space="preserve"> 1</w:t>
      </w:r>
      <w:bookmarkStart w:id="9" w:name="_Toc267578532"/>
      <w:bookmarkEnd w:id="7"/>
      <w:bookmarkEnd w:id="8"/>
    </w:p>
    <w:p w14:paraId="30EBF3EB" w14:textId="77777777" w:rsidR="00712826" w:rsidRDefault="00AF5042" w:rsidP="00712826">
      <w:pPr>
        <w:pStyle w:val="berschrift2"/>
      </w:pPr>
      <w:bookmarkStart w:id="10" w:name="_Toc281470629"/>
      <w:r w:rsidRPr="004B67A3">
        <w:t>Überschrift</w:t>
      </w:r>
      <w:r w:rsidRPr="00FC6B5B">
        <w:t xml:space="preserve"> 2</w:t>
      </w:r>
      <w:bookmarkStart w:id="11" w:name="_Toc267578533"/>
      <w:bookmarkEnd w:id="9"/>
      <w:bookmarkEnd w:id="10"/>
    </w:p>
    <w:p w14:paraId="30EBF3EC" w14:textId="77777777" w:rsidR="00AF5042" w:rsidRDefault="00AF5042" w:rsidP="00712826">
      <w:pPr>
        <w:pStyle w:val="berschrift3"/>
      </w:pPr>
      <w:bookmarkStart w:id="12" w:name="_Toc281470630"/>
      <w:r w:rsidRPr="00AF5042">
        <w:t>Überschrift</w:t>
      </w:r>
      <w:r w:rsidRPr="00BD11E1">
        <w:t xml:space="preserve"> 3</w:t>
      </w:r>
      <w:bookmarkEnd w:id="11"/>
      <w:bookmarkEnd w:id="12"/>
    </w:p>
    <w:p w14:paraId="30EBF3ED" w14:textId="77777777" w:rsidR="00AF5042" w:rsidRDefault="00AF5042" w:rsidP="00AF5042">
      <w:r>
        <w:t>Stand</w:t>
      </w:r>
      <w:r w:rsidRPr="004F719C">
        <w:t>a</w:t>
      </w:r>
      <w:r>
        <w:t>rdtext</w:t>
      </w:r>
    </w:p>
    <w:p w14:paraId="30EBF3EE" w14:textId="77777777" w:rsidR="00B3146F" w:rsidRDefault="00B3146F" w:rsidP="00B3146F">
      <w:pPr>
        <w:pStyle w:val="StandardFett"/>
      </w:pPr>
      <w:r>
        <w:t>Standardtext Fett</w:t>
      </w:r>
    </w:p>
    <w:p w14:paraId="30EBF3EF" w14:textId="77777777" w:rsidR="00B3146F" w:rsidRDefault="00B3146F" w:rsidP="00B3146F">
      <w:pPr>
        <w:pStyle w:val="StandardKursiv"/>
      </w:pPr>
      <w:r>
        <w:t>Standardtext Kursiv</w:t>
      </w:r>
    </w:p>
    <w:p w14:paraId="30EBF3F0" w14:textId="77777777" w:rsidR="00AF5042" w:rsidRDefault="00AF5042" w:rsidP="00E647E8">
      <w:pPr>
        <w:pStyle w:val="Aufzhlung1Ebene"/>
      </w:pPr>
      <w:r>
        <w:t>Aufzählung 1. Ebene</w:t>
      </w:r>
    </w:p>
    <w:p w14:paraId="30EBF3F1" w14:textId="77777777" w:rsidR="00AF5042" w:rsidRDefault="00AF5042" w:rsidP="00E647E8">
      <w:pPr>
        <w:pStyle w:val="Aufzhlung2Ebene"/>
      </w:pPr>
      <w:r w:rsidRPr="00E647E8">
        <w:t>Aufzählung</w:t>
      </w:r>
      <w:r>
        <w:t xml:space="preserve"> 2. Ebene</w:t>
      </w:r>
    </w:p>
    <w:p w14:paraId="30EBF3F2" w14:textId="77777777" w:rsidR="00AF5042" w:rsidRDefault="00AF5042" w:rsidP="00AF5042"/>
    <w:p w14:paraId="30EBF3F3" w14:textId="77777777" w:rsidR="00AF5042" w:rsidRDefault="00F629B1" w:rsidP="00AF5042">
      <w:r>
        <w:t>Grafik</w:t>
      </w:r>
    </w:p>
    <w:p w14:paraId="30EBF3F4" w14:textId="77777777" w:rsidR="00AF5042" w:rsidRDefault="00AF5042" w:rsidP="00AF5042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30EBF40E" wp14:editId="30EBF40F">
            <wp:simplePos x="0" y="0"/>
            <wp:positionH relativeFrom="column">
              <wp:posOffset>2730</wp:posOffset>
            </wp:positionH>
            <wp:positionV relativeFrom="paragraph">
              <wp:posOffset>42232</wp:posOffset>
            </wp:positionV>
            <wp:extent cx="1496868" cy="1366239"/>
            <wp:effectExtent l="0" t="19050" r="84282" b="62511"/>
            <wp:wrapNone/>
            <wp:docPr id="4" name="Grafik 3" descr="Son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n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868" cy="136623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0EBF3F5" w14:textId="77777777" w:rsidR="00AF5042" w:rsidRDefault="00AF5042" w:rsidP="00AF5042"/>
    <w:p w14:paraId="30EBF3F6" w14:textId="77777777" w:rsidR="00AF5042" w:rsidRDefault="00AF5042" w:rsidP="00AF5042"/>
    <w:p w14:paraId="30EBF3F7" w14:textId="77777777" w:rsidR="00AF5042" w:rsidRDefault="00AF5042" w:rsidP="00AF5042"/>
    <w:p w14:paraId="30EBF3F8" w14:textId="77777777" w:rsidR="00AF5042" w:rsidRDefault="00AF5042" w:rsidP="00AF5042"/>
    <w:p w14:paraId="30EBF3F9" w14:textId="77777777" w:rsidR="00AF5042" w:rsidRDefault="00AF5042" w:rsidP="00AF5042"/>
    <w:p w14:paraId="30EBF3FA" w14:textId="77777777" w:rsidR="00AF5042" w:rsidRDefault="00AF5042" w:rsidP="00AF5042"/>
    <w:p w14:paraId="30EBF3FB" w14:textId="77777777" w:rsidR="00F629B1" w:rsidRDefault="00F629B1" w:rsidP="00AF5042">
      <w:r>
        <w:t>Tabelle</w:t>
      </w:r>
    </w:p>
    <w:p w14:paraId="30EBF3FC" w14:textId="77777777" w:rsidR="00AF5042" w:rsidRDefault="00F629B1" w:rsidP="00AF5042">
      <w:r>
        <w:t>T</w:t>
      </w:r>
      <w:r w:rsidR="00AF5042">
        <w:t>abelle kopieren, am gewünschten Platz einfügen und mit gewünschter Anzahl der Spalten und Zeilen anpassen:</w:t>
      </w:r>
    </w:p>
    <w:tbl>
      <w:tblPr>
        <w:tblStyle w:val="Tabellenraster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AF5042" w14:paraId="30EBF402" w14:textId="77777777" w:rsidTr="007E795D">
        <w:trPr>
          <w:tblHeader/>
        </w:trPr>
        <w:tc>
          <w:tcPr>
            <w:tcW w:w="1815" w:type="dxa"/>
            <w:shd w:val="clear" w:color="auto" w:fill="CCCCCC"/>
          </w:tcPr>
          <w:p w14:paraId="30EBF3FD" w14:textId="77777777" w:rsidR="00AF5042" w:rsidRPr="00676F4B" w:rsidRDefault="00AF5042" w:rsidP="002D02E4">
            <w:pPr>
              <w:pStyle w:val="Tabelleberschrift"/>
            </w:pPr>
            <w:r>
              <w:t>Text</w:t>
            </w:r>
          </w:p>
        </w:tc>
        <w:tc>
          <w:tcPr>
            <w:tcW w:w="1815" w:type="dxa"/>
            <w:shd w:val="clear" w:color="auto" w:fill="CCCCCC"/>
          </w:tcPr>
          <w:p w14:paraId="30EBF3FE" w14:textId="77777777" w:rsidR="00AF5042" w:rsidRPr="00676F4B" w:rsidRDefault="00AF5042" w:rsidP="002D02E4">
            <w:pPr>
              <w:pStyle w:val="Tabelleberschrift"/>
            </w:pPr>
            <w:r>
              <w:t>Text</w:t>
            </w:r>
          </w:p>
        </w:tc>
        <w:tc>
          <w:tcPr>
            <w:tcW w:w="1814" w:type="dxa"/>
            <w:shd w:val="clear" w:color="auto" w:fill="CCCCCC"/>
          </w:tcPr>
          <w:p w14:paraId="30EBF3FF" w14:textId="77777777" w:rsidR="00AF5042" w:rsidRPr="00676F4B" w:rsidRDefault="00AF5042" w:rsidP="002D02E4">
            <w:pPr>
              <w:pStyle w:val="Tabelleberschrift"/>
            </w:pPr>
            <w:r>
              <w:t>Text</w:t>
            </w:r>
          </w:p>
        </w:tc>
        <w:tc>
          <w:tcPr>
            <w:tcW w:w="1814" w:type="dxa"/>
            <w:shd w:val="clear" w:color="auto" w:fill="CCCCCC"/>
          </w:tcPr>
          <w:p w14:paraId="30EBF400" w14:textId="77777777" w:rsidR="00AF5042" w:rsidRDefault="00AF5042" w:rsidP="002D02E4">
            <w:pPr>
              <w:pStyle w:val="Tabelleberschrift"/>
            </w:pPr>
            <w:r>
              <w:t>Text</w:t>
            </w:r>
          </w:p>
        </w:tc>
        <w:tc>
          <w:tcPr>
            <w:tcW w:w="1814" w:type="dxa"/>
            <w:shd w:val="clear" w:color="auto" w:fill="CCCCCC"/>
          </w:tcPr>
          <w:p w14:paraId="30EBF401" w14:textId="77777777" w:rsidR="00AF5042" w:rsidRPr="00676F4B" w:rsidRDefault="00AF5042" w:rsidP="002D02E4">
            <w:pPr>
              <w:pStyle w:val="Tabelleberschrift"/>
            </w:pPr>
            <w:r>
              <w:t>Text</w:t>
            </w:r>
          </w:p>
        </w:tc>
      </w:tr>
      <w:tr w:rsidR="00AF5042" w14:paraId="30EBF408" w14:textId="77777777" w:rsidTr="007E795D">
        <w:trPr>
          <w:cantSplit/>
        </w:trPr>
        <w:tc>
          <w:tcPr>
            <w:tcW w:w="1815" w:type="dxa"/>
          </w:tcPr>
          <w:p w14:paraId="30EBF403" w14:textId="77777777" w:rsidR="00AF5042" w:rsidRDefault="00AF5042" w:rsidP="002D02E4">
            <w:pPr>
              <w:pStyle w:val="TabelleTextnormal"/>
            </w:pPr>
            <w:r>
              <w:t>Text</w:t>
            </w:r>
          </w:p>
        </w:tc>
        <w:tc>
          <w:tcPr>
            <w:tcW w:w="1815" w:type="dxa"/>
          </w:tcPr>
          <w:p w14:paraId="30EBF404" w14:textId="77777777" w:rsidR="00AF5042" w:rsidRDefault="00AF5042" w:rsidP="002D02E4">
            <w:pPr>
              <w:pStyle w:val="TabelleTextnormal"/>
            </w:pPr>
            <w:r>
              <w:t>Text</w:t>
            </w:r>
          </w:p>
        </w:tc>
        <w:tc>
          <w:tcPr>
            <w:tcW w:w="1814" w:type="dxa"/>
          </w:tcPr>
          <w:p w14:paraId="30EBF405" w14:textId="77777777" w:rsidR="00AF5042" w:rsidRDefault="00AF5042" w:rsidP="002D02E4">
            <w:pPr>
              <w:pStyle w:val="TabelleTextnormal"/>
            </w:pPr>
            <w:r>
              <w:t>Text</w:t>
            </w:r>
          </w:p>
        </w:tc>
        <w:tc>
          <w:tcPr>
            <w:tcW w:w="1814" w:type="dxa"/>
          </w:tcPr>
          <w:p w14:paraId="30EBF406" w14:textId="77777777" w:rsidR="00AF5042" w:rsidRDefault="00AF5042" w:rsidP="002D02E4">
            <w:pPr>
              <w:pStyle w:val="TabelleAngabevonKonditionen"/>
            </w:pPr>
            <w:r>
              <w:t>4.500 EUR</w:t>
            </w:r>
          </w:p>
        </w:tc>
        <w:tc>
          <w:tcPr>
            <w:tcW w:w="1814" w:type="dxa"/>
          </w:tcPr>
          <w:p w14:paraId="30EBF407" w14:textId="77777777" w:rsidR="00AF5042" w:rsidRDefault="00AF5042" w:rsidP="002D02E4">
            <w:pPr>
              <w:pStyle w:val="TabelleAngabevonKonditionen"/>
            </w:pPr>
            <w:r>
              <w:t>12.230 EUR</w:t>
            </w:r>
          </w:p>
        </w:tc>
      </w:tr>
    </w:tbl>
    <w:p w14:paraId="30EBF409" w14:textId="77777777" w:rsidR="00B3146F" w:rsidRDefault="00B3146F" w:rsidP="0022012C"/>
    <w:sectPr w:rsidR="00B3146F" w:rsidSect="00854F58">
      <w:headerReference w:type="default" r:id="rId14"/>
      <w:footerReference w:type="default" r:id="rId15"/>
      <w:headerReference w:type="first" r:id="rId16"/>
      <w:pgSz w:w="11906" w:h="16838"/>
      <w:pgMar w:top="1417" w:right="1416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04F54" w14:textId="77777777" w:rsidR="0039238F" w:rsidRDefault="0039238F" w:rsidP="00AF5042">
      <w:pPr>
        <w:spacing w:before="0" w:after="0"/>
      </w:pPr>
      <w:r>
        <w:separator/>
      </w:r>
    </w:p>
  </w:endnote>
  <w:endnote w:type="continuationSeparator" w:id="0">
    <w:p w14:paraId="3749573E" w14:textId="77777777" w:rsidR="0039238F" w:rsidRDefault="0039238F" w:rsidP="00AF50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BF417" w14:textId="77777777" w:rsidR="00F35A14" w:rsidRPr="00D04310" w:rsidRDefault="0039238F" w:rsidP="00D04310">
    <w:pPr>
      <w:pStyle w:val="Fuzeile"/>
      <w:rPr>
        <w:sz w:val="18"/>
        <w:szCs w:val="18"/>
      </w:rPr>
    </w:pPr>
    <w:sdt>
      <w:sdtPr>
        <w:rPr>
          <w:sz w:val="18"/>
          <w:szCs w:val="18"/>
        </w:rPr>
        <w:alias w:val="Name des Dokuments"/>
        <w:tag w:val="Name des Angebots und Kurzname der Firma"/>
        <w:id w:val="19438703"/>
        <w:lock w:val="sdtLocked"/>
        <w:placeholder>
          <w:docPart w:val="6E69263686554B89A1CC979E2FF53CC5"/>
        </w:placeholder>
        <w:showingPlcHdr/>
        <w:text/>
      </w:sdtPr>
      <w:sdtEndPr/>
      <w:sdtContent>
        <w:r w:rsidR="00F35A14" w:rsidRPr="00D04310">
          <w:rPr>
            <w:rStyle w:val="Platzhaltertext"/>
            <w:color w:val="auto"/>
            <w:sz w:val="18"/>
            <w:szCs w:val="18"/>
          </w:rPr>
          <w:t>Klicken Sie hier, um Text einzugeben.</w:t>
        </w:r>
      </w:sdtContent>
    </w:sdt>
    <w:r w:rsidR="00F35A14" w:rsidRPr="00D04310">
      <w:rPr>
        <w:sz w:val="18"/>
        <w:szCs w:val="18"/>
      </w:rPr>
      <w:tab/>
    </w:r>
    <w:sdt>
      <w:sdtPr>
        <w:rPr>
          <w:sz w:val="18"/>
          <w:szCs w:val="18"/>
        </w:rPr>
        <w:alias w:val="Datum"/>
        <w:tag w:val="Datum"/>
        <w:id w:val="19438694"/>
        <w:lock w:val="sdtLocked"/>
        <w:placeholder>
          <w:docPart w:val="EEA50BB081F04985B10F1D80DF6E26EE"/>
        </w:placeholder>
        <w:showingPlcHdr/>
        <w:date>
          <w:dateFormat w:val="dd.MM.yyyy"/>
          <w:lid w:val="de-DE"/>
          <w:storeMappedDataAs w:val="dateTime"/>
          <w:calendar w:val="gregorian"/>
        </w:date>
      </w:sdtPr>
      <w:sdtEndPr/>
      <w:sdtContent>
        <w:r w:rsidR="00F35A14" w:rsidRPr="00D04310">
          <w:rPr>
            <w:rStyle w:val="Platzhaltertext"/>
            <w:color w:val="auto"/>
            <w:sz w:val="18"/>
            <w:szCs w:val="18"/>
          </w:rPr>
          <w:t>Klicken Sie hier, um ein Datum einzugeben.</w:t>
        </w:r>
      </w:sdtContent>
    </w:sdt>
    <w:r w:rsidR="00F35A14" w:rsidRPr="00D04310">
      <w:rPr>
        <w:sz w:val="18"/>
        <w:szCs w:val="18"/>
      </w:rPr>
      <w:tab/>
    </w:r>
    <w:sdt>
      <w:sdtPr>
        <w:rPr>
          <w:sz w:val="18"/>
          <w:szCs w:val="18"/>
        </w:rPr>
        <w:id w:val="1943851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8"/>
              <w:szCs w:val="18"/>
            </w:rPr>
            <w:id w:val="1021177321"/>
            <w:docPartObj>
              <w:docPartGallery w:val="Page Numbers (Top of Page)"/>
              <w:docPartUnique/>
            </w:docPartObj>
          </w:sdtPr>
          <w:sdtEndPr/>
          <w:sdtContent>
            <w:r w:rsidR="00F35A14" w:rsidRPr="00D04310">
              <w:rPr>
                <w:sz w:val="18"/>
                <w:szCs w:val="18"/>
              </w:rPr>
              <w:t xml:space="preserve">Seite </w:t>
            </w:r>
            <w:r w:rsidR="0020143E" w:rsidRPr="00D04310">
              <w:rPr>
                <w:sz w:val="18"/>
                <w:szCs w:val="18"/>
              </w:rPr>
              <w:fldChar w:fldCharType="begin"/>
            </w:r>
            <w:r w:rsidR="00F35A14" w:rsidRPr="00D04310">
              <w:rPr>
                <w:sz w:val="18"/>
                <w:szCs w:val="18"/>
              </w:rPr>
              <w:instrText>PAGE</w:instrText>
            </w:r>
            <w:r w:rsidR="0020143E" w:rsidRPr="00D04310">
              <w:rPr>
                <w:sz w:val="18"/>
                <w:szCs w:val="18"/>
              </w:rPr>
              <w:fldChar w:fldCharType="separate"/>
            </w:r>
            <w:r w:rsidR="00F73F29">
              <w:rPr>
                <w:noProof/>
                <w:sz w:val="18"/>
                <w:szCs w:val="18"/>
              </w:rPr>
              <w:t>2</w:t>
            </w:r>
            <w:r w:rsidR="0020143E" w:rsidRPr="00D04310">
              <w:rPr>
                <w:sz w:val="18"/>
                <w:szCs w:val="18"/>
              </w:rPr>
              <w:fldChar w:fldCharType="end"/>
            </w:r>
            <w:r w:rsidR="00F35A14" w:rsidRPr="00D04310">
              <w:rPr>
                <w:sz w:val="18"/>
                <w:szCs w:val="18"/>
              </w:rPr>
              <w:t xml:space="preserve"> von </w:t>
            </w:r>
            <w:r w:rsidR="0020143E" w:rsidRPr="00D04310">
              <w:rPr>
                <w:sz w:val="18"/>
                <w:szCs w:val="18"/>
              </w:rPr>
              <w:fldChar w:fldCharType="begin"/>
            </w:r>
            <w:r w:rsidR="00F35A14" w:rsidRPr="00D04310">
              <w:rPr>
                <w:sz w:val="18"/>
                <w:szCs w:val="18"/>
              </w:rPr>
              <w:instrText>NUMPAGES</w:instrText>
            </w:r>
            <w:r w:rsidR="0020143E" w:rsidRPr="00D04310">
              <w:rPr>
                <w:sz w:val="18"/>
                <w:szCs w:val="18"/>
              </w:rPr>
              <w:fldChar w:fldCharType="separate"/>
            </w:r>
            <w:r w:rsidR="00F73F29">
              <w:rPr>
                <w:noProof/>
                <w:sz w:val="18"/>
                <w:szCs w:val="18"/>
              </w:rPr>
              <w:t>6</w:t>
            </w:r>
            <w:r w:rsidR="0020143E" w:rsidRPr="00D04310">
              <w:rPr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2AF0A" w14:textId="77777777" w:rsidR="0039238F" w:rsidRDefault="0039238F" w:rsidP="00AF5042">
      <w:pPr>
        <w:spacing w:before="0" w:after="0"/>
      </w:pPr>
      <w:r>
        <w:separator/>
      </w:r>
    </w:p>
  </w:footnote>
  <w:footnote w:type="continuationSeparator" w:id="0">
    <w:p w14:paraId="12245150" w14:textId="77777777" w:rsidR="0039238F" w:rsidRDefault="0039238F" w:rsidP="00AF504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BF414" w14:textId="77777777" w:rsidR="00F35A14" w:rsidRDefault="00F35A14">
    <w:pPr>
      <w:pStyle w:val="Kopfzeile"/>
    </w:pPr>
    <w:r w:rsidRPr="00AF5042"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0EBF419" wp14:editId="7A0514AA">
          <wp:simplePos x="0" y="0"/>
          <wp:positionH relativeFrom="column">
            <wp:posOffset>4481830</wp:posOffset>
          </wp:positionH>
          <wp:positionV relativeFrom="paragraph">
            <wp:posOffset>-61238</wp:posOffset>
          </wp:positionV>
          <wp:extent cx="1800225" cy="465364"/>
          <wp:effectExtent l="0" t="0" r="0" b="0"/>
          <wp:wrapNone/>
          <wp:docPr id="30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kquinet-Logo-4C-300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225" cy="465364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30EBF415" w14:textId="77777777" w:rsidR="009B0341" w:rsidRDefault="009B0341"/>
  <w:p w14:paraId="30EBF416" w14:textId="77777777" w:rsidR="009B0341" w:rsidRDefault="009B03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BF418" w14:textId="77777777" w:rsidR="00F35A14" w:rsidRDefault="00F35A14">
    <w:pPr>
      <w:pStyle w:val="Kopfzeile"/>
    </w:pPr>
    <w:r w:rsidRPr="00D04310">
      <w:rPr>
        <w:noProof/>
        <w:lang w:eastAsia="de-DE"/>
      </w:rPr>
      <w:drawing>
        <wp:anchor distT="0" distB="0" distL="114300" distR="114300" simplePos="0" relativeHeight="251661312" behindDoc="1" locked="0" layoutInCell="1" allowOverlap="1" wp14:anchorId="30EBF41B" wp14:editId="315F55D6">
          <wp:simplePos x="0" y="0"/>
          <wp:positionH relativeFrom="column">
            <wp:posOffset>4405630</wp:posOffset>
          </wp:positionH>
          <wp:positionV relativeFrom="paragraph">
            <wp:posOffset>-61238</wp:posOffset>
          </wp:positionV>
          <wp:extent cx="1800225" cy="465364"/>
          <wp:effectExtent l="0" t="0" r="0" b="0"/>
          <wp:wrapNone/>
          <wp:docPr id="1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kquinet-Logo-4C-300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225" cy="465364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706F"/>
    <w:multiLevelType w:val="hybridMultilevel"/>
    <w:tmpl w:val="D53850C6"/>
    <w:lvl w:ilvl="0" w:tplc="045A3EA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E6B3D"/>
    <w:multiLevelType w:val="hybridMultilevel"/>
    <w:tmpl w:val="C240A278"/>
    <w:lvl w:ilvl="0" w:tplc="BC547AF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45C5"/>
    <w:multiLevelType w:val="hybridMultilevel"/>
    <w:tmpl w:val="9842954A"/>
    <w:lvl w:ilvl="0" w:tplc="58867B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B09EB"/>
    <w:multiLevelType w:val="hybridMultilevel"/>
    <w:tmpl w:val="BD760980"/>
    <w:lvl w:ilvl="0" w:tplc="429E0DEE">
      <w:start w:val="1"/>
      <w:numFmt w:val="bullet"/>
      <w:pStyle w:val="Aufzhlung2Ebene"/>
      <w:lvlText w:val=""/>
      <w:lvlJc w:val="left"/>
      <w:pPr>
        <w:ind w:left="1069" w:hanging="360"/>
      </w:pPr>
      <w:rPr>
        <w:rFonts w:ascii="Wingdings 2" w:hAnsi="Wingdings 2" w:hint="default"/>
        <w:color w:val="006957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6977FC"/>
    <w:multiLevelType w:val="hybridMultilevel"/>
    <w:tmpl w:val="7A80F2BA"/>
    <w:lvl w:ilvl="0" w:tplc="97866DE6">
      <w:start w:val="1"/>
      <w:numFmt w:val="bullet"/>
      <w:pStyle w:val="Aufzhlung1Ebene"/>
      <w:lvlText w:val=""/>
      <w:lvlJc w:val="left"/>
      <w:pPr>
        <w:ind w:left="644" w:hanging="360"/>
      </w:pPr>
      <w:rPr>
        <w:rFonts w:ascii="Wingdings 2" w:hAnsi="Wingdings 2" w:hint="default"/>
        <w:color w:val="006957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C8065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6B6BF5"/>
    <w:multiLevelType w:val="hybridMultilevel"/>
    <w:tmpl w:val="55540E06"/>
    <w:lvl w:ilvl="0" w:tplc="12DCE52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19">
      <w:start w:val="1"/>
      <w:numFmt w:val="lowerLetter"/>
      <w:lvlText w:val="%2."/>
      <w:lvlJc w:val="left"/>
      <w:pPr>
        <w:ind w:left="3564" w:hanging="360"/>
      </w:pPr>
    </w:lvl>
    <w:lvl w:ilvl="2" w:tplc="0407001B" w:tentative="1">
      <w:start w:val="1"/>
      <w:numFmt w:val="lowerRoman"/>
      <w:lvlText w:val="%3."/>
      <w:lvlJc w:val="right"/>
      <w:pPr>
        <w:ind w:left="4284" w:hanging="180"/>
      </w:pPr>
    </w:lvl>
    <w:lvl w:ilvl="3" w:tplc="0407000F" w:tentative="1">
      <w:start w:val="1"/>
      <w:numFmt w:val="decimal"/>
      <w:lvlText w:val="%4."/>
      <w:lvlJc w:val="left"/>
      <w:pPr>
        <w:ind w:left="5004" w:hanging="360"/>
      </w:pPr>
    </w:lvl>
    <w:lvl w:ilvl="4" w:tplc="04070019" w:tentative="1">
      <w:start w:val="1"/>
      <w:numFmt w:val="lowerLetter"/>
      <w:lvlText w:val="%5."/>
      <w:lvlJc w:val="left"/>
      <w:pPr>
        <w:ind w:left="5724" w:hanging="360"/>
      </w:pPr>
    </w:lvl>
    <w:lvl w:ilvl="5" w:tplc="0407001B" w:tentative="1">
      <w:start w:val="1"/>
      <w:numFmt w:val="lowerRoman"/>
      <w:lvlText w:val="%6."/>
      <w:lvlJc w:val="right"/>
      <w:pPr>
        <w:ind w:left="6444" w:hanging="180"/>
      </w:pPr>
    </w:lvl>
    <w:lvl w:ilvl="6" w:tplc="0407000F" w:tentative="1">
      <w:start w:val="1"/>
      <w:numFmt w:val="decimal"/>
      <w:lvlText w:val="%7."/>
      <w:lvlJc w:val="left"/>
      <w:pPr>
        <w:ind w:left="7164" w:hanging="360"/>
      </w:pPr>
    </w:lvl>
    <w:lvl w:ilvl="7" w:tplc="04070019" w:tentative="1">
      <w:start w:val="1"/>
      <w:numFmt w:val="lowerLetter"/>
      <w:lvlText w:val="%8."/>
      <w:lvlJc w:val="left"/>
      <w:pPr>
        <w:ind w:left="7884" w:hanging="360"/>
      </w:pPr>
    </w:lvl>
    <w:lvl w:ilvl="8" w:tplc="04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 w15:restartNumberingAfterBreak="0">
    <w:nsid w:val="3D8607AF"/>
    <w:multiLevelType w:val="hybridMultilevel"/>
    <w:tmpl w:val="FB9E625E"/>
    <w:lvl w:ilvl="0" w:tplc="91C6FB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466C8"/>
    <w:multiLevelType w:val="hybridMultilevel"/>
    <w:tmpl w:val="7EBA1DB8"/>
    <w:lvl w:ilvl="0" w:tplc="A55EA4A4">
      <w:start w:val="1"/>
      <w:numFmt w:val="decimal"/>
      <w:lvlText w:val="%1.1.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C0F91"/>
    <w:multiLevelType w:val="hybridMultilevel"/>
    <w:tmpl w:val="A4386AB0"/>
    <w:lvl w:ilvl="0" w:tplc="568254D6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8"/>
  </w:num>
  <w:num w:numId="13">
    <w:abstractNumId w:val="6"/>
  </w:num>
  <w:num w:numId="14">
    <w:abstractNumId w:val="6"/>
  </w:num>
  <w:num w:numId="15">
    <w:abstractNumId w:val="6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6"/>
  </w:num>
  <w:num w:numId="23">
    <w:abstractNumId w:val="6"/>
  </w:num>
  <w:num w:numId="24">
    <w:abstractNumId w:val="5"/>
  </w:num>
  <w:num w:numId="25">
    <w:abstractNumId w:val="4"/>
  </w:num>
  <w:num w:numId="26">
    <w:abstractNumId w:val="4"/>
  </w:num>
  <w:num w:numId="27">
    <w:abstractNumId w:val="3"/>
  </w:num>
  <w:num w:numId="28">
    <w:abstractNumId w:val="3"/>
  </w:num>
  <w:num w:numId="29">
    <w:abstractNumId w:val="6"/>
  </w:num>
  <w:num w:numId="30">
    <w:abstractNumId w:val="6"/>
  </w:num>
  <w:num w:numId="31">
    <w:abstractNumId w:val="5"/>
  </w:num>
  <w:num w:numId="32">
    <w:abstractNumId w:val="6"/>
  </w:num>
  <w:num w:numId="33">
    <w:abstractNumId w:val="9"/>
  </w:num>
  <w:num w:numId="34">
    <w:abstractNumId w:val="9"/>
  </w:num>
  <w:num w:numId="35">
    <w:abstractNumId w:val="9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7"/>
  </w:num>
  <w:num w:numId="44">
    <w:abstractNumId w:val="2"/>
  </w:num>
  <w:num w:numId="45">
    <w:abstractNumId w:val="5"/>
  </w:num>
  <w:num w:numId="46">
    <w:abstractNumId w:val="1"/>
  </w:num>
  <w:num w:numId="47">
    <w:abstractNumId w:val="0"/>
  </w:num>
  <w:num w:numId="48">
    <w:abstractNumId w:val="5"/>
  </w:num>
  <w:num w:numId="49">
    <w:abstractNumId w:val="4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formatting="1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21"/>
    <w:rsid w:val="0001070B"/>
    <w:rsid w:val="00012D4F"/>
    <w:rsid w:val="000459F2"/>
    <w:rsid w:val="000533A2"/>
    <w:rsid w:val="00060DA5"/>
    <w:rsid w:val="00064127"/>
    <w:rsid w:val="000B091F"/>
    <w:rsid w:val="000B39BE"/>
    <w:rsid w:val="000E71DD"/>
    <w:rsid w:val="000F2F8D"/>
    <w:rsid w:val="000F6D50"/>
    <w:rsid w:val="001036A5"/>
    <w:rsid w:val="001055D3"/>
    <w:rsid w:val="00111D20"/>
    <w:rsid w:val="00131F3D"/>
    <w:rsid w:val="001370BD"/>
    <w:rsid w:val="0014352D"/>
    <w:rsid w:val="0014437D"/>
    <w:rsid w:val="00145ED8"/>
    <w:rsid w:val="00161DED"/>
    <w:rsid w:val="00182A19"/>
    <w:rsid w:val="001B3217"/>
    <w:rsid w:val="0020143E"/>
    <w:rsid w:val="00204464"/>
    <w:rsid w:val="00212CB2"/>
    <w:rsid w:val="00213A09"/>
    <w:rsid w:val="0021689C"/>
    <w:rsid w:val="0022012C"/>
    <w:rsid w:val="002375AF"/>
    <w:rsid w:val="00245678"/>
    <w:rsid w:val="0025629D"/>
    <w:rsid w:val="0026600D"/>
    <w:rsid w:val="002678FF"/>
    <w:rsid w:val="0028667C"/>
    <w:rsid w:val="00290F53"/>
    <w:rsid w:val="00296058"/>
    <w:rsid w:val="002A47C6"/>
    <w:rsid w:val="002C07EF"/>
    <w:rsid w:val="002C080F"/>
    <w:rsid w:val="002C138D"/>
    <w:rsid w:val="002D02E4"/>
    <w:rsid w:val="002E7F2C"/>
    <w:rsid w:val="00304DD7"/>
    <w:rsid w:val="00314808"/>
    <w:rsid w:val="00354E26"/>
    <w:rsid w:val="00364A8B"/>
    <w:rsid w:val="003654FF"/>
    <w:rsid w:val="00371E41"/>
    <w:rsid w:val="00373C9C"/>
    <w:rsid w:val="0039238F"/>
    <w:rsid w:val="003C12AA"/>
    <w:rsid w:val="003C22E2"/>
    <w:rsid w:val="003C6907"/>
    <w:rsid w:val="003D620F"/>
    <w:rsid w:val="003F04DB"/>
    <w:rsid w:val="00402D41"/>
    <w:rsid w:val="00453EB2"/>
    <w:rsid w:val="004602B8"/>
    <w:rsid w:val="00464569"/>
    <w:rsid w:val="00470783"/>
    <w:rsid w:val="004710F7"/>
    <w:rsid w:val="00471924"/>
    <w:rsid w:val="00486AAC"/>
    <w:rsid w:val="004929F1"/>
    <w:rsid w:val="004A206B"/>
    <w:rsid w:val="004A6EF9"/>
    <w:rsid w:val="004B46B3"/>
    <w:rsid w:val="004B564F"/>
    <w:rsid w:val="004C4524"/>
    <w:rsid w:val="004D79FC"/>
    <w:rsid w:val="004E133F"/>
    <w:rsid w:val="005078F1"/>
    <w:rsid w:val="00522160"/>
    <w:rsid w:val="00535C77"/>
    <w:rsid w:val="005764CC"/>
    <w:rsid w:val="005848C3"/>
    <w:rsid w:val="005A2F8F"/>
    <w:rsid w:val="005C4568"/>
    <w:rsid w:val="005D3A08"/>
    <w:rsid w:val="00623EFB"/>
    <w:rsid w:val="0063759F"/>
    <w:rsid w:val="00651C8A"/>
    <w:rsid w:val="00657002"/>
    <w:rsid w:val="0065759A"/>
    <w:rsid w:val="00661351"/>
    <w:rsid w:val="006614B2"/>
    <w:rsid w:val="00671171"/>
    <w:rsid w:val="006715B5"/>
    <w:rsid w:val="00682830"/>
    <w:rsid w:val="006A0A3C"/>
    <w:rsid w:val="006D4CBC"/>
    <w:rsid w:val="006D76F5"/>
    <w:rsid w:val="00712826"/>
    <w:rsid w:val="00720844"/>
    <w:rsid w:val="00737C15"/>
    <w:rsid w:val="0075115F"/>
    <w:rsid w:val="00774870"/>
    <w:rsid w:val="00792F6C"/>
    <w:rsid w:val="00794577"/>
    <w:rsid w:val="00797B84"/>
    <w:rsid w:val="007B0C6A"/>
    <w:rsid w:val="007C69D8"/>
    <w:rsid w:val="007C6E33"/>
    <w:rsid w:val="007C7CAF"/>
    <w:rsid w:val="007D7C36"/>
    <w:rsid w:val="007E795D"/>
    <w:rsid w:val="00814B72"/>
    <w:rsid w:val="00820BE6"/>
    <w:rsid w:val="008213A5"/>
    <w:rsid w:val="00824FBD"/>
    <w:rsid w:val="008279B3"/>
    <w:rsid w:val="008321DA"/>
    <w:rsid w:val="00854F58"/>
    <w:rsid w:val="00861321"/>
    <w:rsid w:val="008814FB"/>
    <w:rsid w:val="00893463"/>
    <w:rsid w:val="008B2890"/>
    <w:rsid w:val="008C028E"/>
    <w:rsid w:val="008C5647"/>
    <w:rsid w:val="008D1F52"/>
    <w:rsid w:val="008D5812"/>
    <w:rsid w:val="008D6066"/>
    <w:rsid w:val="008E7BB1"/>
    <w:rsid w:val="008F323C"/>
    <w:rsid w:val="0092216D"/>
    <w:rsid w:val="009312CD"/>
    <w:rsid w:val="009607E8"/>
    <w:rsid w:val="009675A9"/>
    <w:rsid w:val="00992BF9"/>
    <w:rsid w:val="00994F38"/>
    <w:rsid w:val="009A51AF"/>
    <w:rsid w:val="009B0341"/>
    <w:rsid w:val="009B4677"/>
    <w:rsid w:val="009B49DE"/>
    <w:rsid w:val="009F4CF1"/>
    <w:rsid w:val="00A17C90"/>
    <w:rsid w:val="00A26C84"/>
    <w:rsid w:val="00A650EC"/>
    <w:rsid w:val="00A81EA4"/>
    <w:rsid w:val="00A82890"/>
    <w:rsid w:val="00A95F6E"/>
    <w:rsid w:val="00AB695C"/>
    <w:rsid w:val="00AF3E46"/>
    <w:rsid w:val="00AF5042"/>
    <w:rsid w:val="00B0289C"/>
    <w:rsid w:val="00B24A11"/>
    <w:rsid w:val="00B3146F"/>
    <w:rsid w:val="00B32A7D"/>
    <w:rsid w:val="00B354D8"/>
    <w:rsid w:val="00B36C52"/>
    <w:rsid w:val="00B557A6"/>
    <w:rsid w:val="00B92014"/>
    <w:rsid w:val="00B92454"/>
    <w:rsid w:val="00B9483A"/>
    <w:rsid w:val="00BD47FE"/>
    <w:rsid w:val="00BE6D35"/>
    <w:rsid w:val="00BF7727"/>
    <w:rsid w:val="00C0352A"/>
    <w:rsid w:val="00C14253"/>
    <w:rsid w:val="00C16A2D"/>
    <w:rsid w:val="00C35EC8"/>
    <w:rsid w:val="00C42117"/>
    <w:rsid w:val="00C6106E"/>
    <w:rsid w:val="00C704FB"/>
    <w:rsid w:val="00C76F48"/>
    <w:rsid w:val="00C82C14"/>
    <w:rsid w:val="00C831F8"/>
    <w:rsid w:val="00C83328"/>
    <w:rsid w:val="00C92C6E"/>
    <w:rsid w:val="00C947D7"/>
    <w:rsid w:val="00CB112B"/>
    <w:rsid w:val="00CB720A"/>
    <w:rsid w:val="00CC3217"/>
    <w:rsid w:val="00CC7454"/>
    <w:rsid w:val="00CF6035"/>
    <w:rsid w:val="00D032D1"/>
    <w:rsid w:val="00D04031"/>
    <w:rsid w:val="00D04310"/>
    <w:rsid w:val="00D13B93"/>
    <w:rsid w:val="00D37DF7"/>
    <w:rsid w:val="00D6021E"/>
    <w:rsid w:val="00D95333"/>
    <w:rsid w:val="00DA14C0"/>
    <w:rsid w:val="00DB6993"/>
    <w:rsid w:val="00DD0F56"/>
    <w:rsid w:val="00DD7452"/>
    <w:rsid w:val="00DF0521"/>
    <w:rsid w:val="00DF4622"/>
    <w:rsid w:val="00DF7DB8"/>
    <w:rsid w:val="00E010E1"/>
    <w:rsid w:val="00E014A7"/>
    <w:rsid w:val="00E01D5A"/>
    <w:rsid w:val="00E23497"/>
    <w:rsid w:val="00E32ECC"/>
    <w:rsid w:val="00E43898"/>
    <w:rsid w:val="00E51A25"/>
    <w:rsid w:val="00E52D68"/>
    <w:rsid w:val="00E55D9E"/>
    <w:rsid w:val="00E647E8"/>
    <w:rsid w:val="00E672F8"/>
    <w:rsid w:val="00E70CCD"/>
    <w:rsid w:val="00E91642"/>
    <w:rsid w:val="00E96DB7"/>
    <w:rsid w:val="00EA0495"/>
    <w:rsid w:val="00EC17A0"/>
    <w:rsid w:val="00EE55FE"/>
    <w:rsid w:val="00EE5D92"/>
    <w:rsid w:val="00F0168D"/>
    <w:rsid w:val="00F14154"/>
    <w:rsid w:val="00F178D7"/>
    <w:rsid w:val="00F30A45"/>
    <w:rsid w:val="00F35A14"/>
    <w:rsid w:val="00F40985"/>
    <w:rsid w:val="00F61AFB"/>
    <w:rsid w:val="00F629B1"/>
    <w:rsid w:val="00F73F29"/>
    <w:rsid w:val="00FB62C7"/>
    <w:rsid w:val="00FD1656"/>
    <w:rsid w:val="00FD2C12"/>
    <w:rsid w:val="00FD36B5"/>
    <w:rsid w:val="00FE7C87"/>
    <w:rsid w:val="00FF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266e,#006957"/>
    </o:shapedefaults>
    <o:shapelayout v:ext="edit">
      <o:idmap v:ext="edit" data="1"/>
    </o:shapelayout>
  </w:shapeDefaults>
  <w:decimalSymbol w:val=","/>
  <w:listSeparator w:val=";"/>
  <w14:docId w14:val="30EBF39A"/>
  <w15:docId w15:val="{BE92C9D2-A7A1-447C-B324-379967D2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4F58"/>
    <w:pPr>
      <w:spacing w:before="120" w:after="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A0495"/>
    <w:pPr>
      <w:keepNext/>
      <w:keepLines/>
      <w:numPr>
        <w:numId w:val="42"/>
      </w:numPr>
      <w:spacing w:before="320" w:after="200"/>
      <w:ind w:left="709" w:hanging="709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C704FB"/>
    <w:pPr>
      <w:numPr>
        <w:ilvl w:val="1"/>
      </w:numPr>
      <w:ind w:left="709" w:hanging="709"/>
      <w:outlineLvl w:val="1"/>
    </w:pPr>
    <w:rPr>
      <w:sz w:val="28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D6021E"/>
    <w:pPr>
      <w:numPr>
        <w:ilvl w:val="2"/>
      </w:numPr>
      <w:ind w:left="709" w:hanging="709"/>
      <w:outlineLvl w:val="2"/>
    </w:pPr>
    <w:rPr>
      <w:bCs w:val="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AF50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AF504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504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504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504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504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0495"/>
    <w:rPr>
      <w:rFonts w:ascii="Calibri" w:eastAsiaTheme="majorEastAsia" w:hAnsi="Calibri" w:cstheme="majorBidi"/>
      <w:b/>
      <w:bCs/>
      <w:sz w:val="32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2678F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678FF"/>
  </w:style>
  <w:style w:type="paragraph" w:styleId="Fuzeile">
    <w:name w:val="footer"/>
    <w:basedOn w:val="Standard"/>
    <w:link w:val="FuzeileZchn"/>
    <w:uiPriority w:val="99"/>
    <w:unhideWhenUsed/>
    <w:rsid w:val="002678F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678F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78FF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78FF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2678FF"/>
    <w:rPr>
      <w:color w:val="808080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2678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78FF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rsid w:val="002678FF"/>
    <w:rPr>
      <w:b/>
      <w:bCs/>
      <w:smallCaps/>
      <w:spacing w:val="5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0495"/>
    <w:pPr>
      <w:numPr>
        <w:ilvl w:val="1"/>
      </w:numPr>
    </w:pPr>
    <w:rPr>
      <w:rFonts w:ascii="Calibri" w:eastAsiaTheme="majorEastAsia" w:hAnsi="Calibri" w:cstheme="majorBidi"/>
      <w:iCs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0495"/>
    <w:rPr>
      <w:rFonts w:ascii="Calibri" w:eastAsiaTheme="majorEastAsia" w:hAnsi="Calibri" w:cstheme="majorBidi"/>
      <w:iCs/>
      <w:spacing w:val="15"/>
      <w:sz w:val="32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04FB"/>
    <w:rPr>
      <w:rFonts w:ascii="Calibri" w:eastAsiaTheme="majorEastAsia" w:hAnsi="Calibri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021E"/>
    <w:rPr>
      <w:rFonts w:ascii="Calibri" w:eastAsiaTheme="majorEastAsia" w:hAnsi="Calibri" w:cstheme="majorBidi"/>
      <w:b/>
      <w:sz w:val="24"/>
      <w:szCs w:val="26"/>
    </w:rPr>
  </w:style>
  <w:style w:type="paragraph" w:customStyle="1" w:styleId="Aufzhlung2Ebene">
    <w:name w:val="Aufzählung 2. Ebene"/>
    <w:basedOn w:val="Aufzhlung1Ebene"/>
    <w:qFormat/>
    <w:rsid w:val="00B36C52"/>
    <w:pPr>
      <w:numPr>
        <w:numId w:val="50"/>
      </w:numPr>
    </w:pPr>
  </w:style>
  <w:style w:type="paragraph" w:customStyle="1" w:styleId="Aufzhlung1Ebene">
    <w:name w:val="Aufzählung 1. Ebene"/>
    <w:basedOn w:val="Standard"/>
    <w:qFormat/>
    <w:rsid w:val="00B36C52"/>
    <w:pPr>
      <w:numPr>
        <w:numId w:val="49"/>
      </w:numPr>
    </w:pPr>
  </w:style>
  <w:style w:type="table" w:customStyle="1" w:styleId="Tabelle">
    <w:name w:val="Tabelle"/>
    <w:basedOn w:val="NormaleTabelle"/>
    <w:uiPriority w:val="99"/>
    <w:rsid w:val="00E91642"/>
    <w:pPr>
      <w:spacing w:after="0" w:line="240" w:lineRule="auto"/>
    </w:pPr>
    <w:tblPr/>
  </w:style>
  <w:style w:type="character" w:customStyle="1" w:styleId="berschrift4Zchn">
    <w:name w:val="Überschrift 4 Zchn"/>
    <w:basedOn w:val="Absatz-Standardschriftart"/>
    <w:link w:val="berschrift4"/>
    <w:uiPriority w:val="9"/>
    <w:rsid w:val="00AF50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50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50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50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50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50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AF50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2F8D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F2F8D"/>
    <w:pPr>
      <w:tabs>
        <w:tab w:val="left" w:pos="851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F2F8D"/>
    <w:pPr>
      <w:tabs>
        <w:tab w:val="left" w:pos="851"/>
        <w:tab w:val="right" w:leader="dot" w:pos="9062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F2F8D"/>
    <w:pPr>
      <w:tabs>
        <w:tab w:val="left" w:pos="851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0F2F8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rsid w:val="00E01D5A"/>
    <w:pPr>
      <w:ind w:left="720"/>
      <w:contextualSpacing/>
    </w:pPr>
  </w:style>
  <w:style w:type="paragraph" w:customStyle="1" w:styleId="TabelleTextnormal">
    <w:name w:val="Tabelle Text normal"/>
    <w:basedOn w:val="Standard"/>
    <w:next w:val="Standard"/>
    <w:qFormat/>
    <w:rsid w:val="002D02E4"/>
  </w:style>
  <w:style w:type="paragraph" w:customStyle="1" w:styleId="TabelleAngabevonKonditionen">
    <w:name w:val="Tabelle Angabe von Konditionen"/>
    <w:basedOn w:val="Standard"/>
    <w:qFormat/>
    <w:rsid w:val="002D02E4"/>
    <w:pPr>
      <w:ind w:right="34"/>
      <w:jc w:val="right"/>
    </w:pPr>
  </w:style>
  <w:style w:type="paragraph" w:customStyle="1" w:styleId="Tabelleberschrift">
    <w:name w:val="Tabelle Überschrift"/>
    <w:basedOn w:val="Standard"/>
    <w:next w:val="TabelleTextnormal"/>
    <w:qFormat/>
    <w:rsid w:val="002D02E4"/>
    <w:pPr>
      <w:jc w:val="center"/>
    </w:pPr>
  </w:style>
  <w:style w:type="paragraph" w:styleId="Titel">
    <w:name w:val="Title"/>
    <w:basedOn w:val="Standard"/>
    <w:next w:val="Standard"/>
    <w:link w:val="TitelZchn"/>
    <w:uiPriority w:val="10"/>
    <w:qFormat/>
    <w:rsid w:val="00EA0495"/>
    <w:pPr>
      <w:spacing w:before="0" w:after="300"/>
      <w:contextualSpacing/>
    </w:pPr>
    <w:rPr>
      <w:rFonts w:ascii="Calibri" w:eastAsiaTheme="majorEastAsia" w:hAnsi="Calibri" w:cstheme="majorBidi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0495"/>
    <w:rPr>
      <w:rFonts w:ascii="Calibri" w:eastAsiaTheme="majorEastAsia" w:hAnsi="Calibri" w:cstheme="majorBidi"/>
      <w:spacing w:val="5"/>
      <w:kern w:val="28"/>
      <w:sz w:val="36"/>
      <w:szCs w:val="52"/>
    </w:rPr>
  </w:style>
  <w:style w:type="character" w:styleId="Hervorhebung">
    <w:name w:val="Emphasis"/>
    <w:uiPriority w:val="20"/>
    <w:qFormat/>
    <w:rsid w:val="0026600D"/>
    <w:rPr>
      <w:rFonts w:ascii="Calibri" w:hAnsi="Calibri"/>
      <w:iCs/>
      <w:color w:val="auto"/>
      <w:sz w:val="28"/>
    </w:rPr>
  </w:style>
  <w:style w:type="paragraph" w:customStyle="1" w:styleId="StandardKursiv">
    <w:name w:val="Standard_Kursiv"/>
    <w:basedOn w:val="Standard"/>
    <w:next w:val="Standard"/>
    <w:link w:val="StandardKursivZchn"/>
    <w:qFormat/>
    <w:rsid w:val="0075115F"/>
    <w:rPr>
      <w:i/>
    </w:rPr>
  </w:style>
  <w:style w:type="paragraph" w:customStyle="1" w:styleId="StandardFett">
    <w:name w:val="Standard_Fett"/>
    <w:basedOn w:val="Standard"/>
    <w:next w:val="Standard"/>
    <w:link w:val="StandardFettZchn"/>
    <w:qFormat/>
    <w:rsid w:val="0075115F"/>
    <w:rPr>
      <w:b/>
    </w:rPr>
  </w:style>
  <w:style w:type="character" w:customStyle="1" w:styleId="StandardFettZchn">
    <w:name w:val="Standard_Fett Zchn"/>
    <w:basedOn w:val="Absatz-Standardschriftart"/>
    <w:link w:val="StandardFett"/>
    <w:rsid w:val="00F14154"/>
    <w:rPr>
      <w:b/>
    </w:rPr>
  </w:style>
  <w:style w:type="character" w:customStyle="1" w:styleId="StandardKursivZchn">
    <w:name w:val="Standard_Kursiv Zchn"/>
    <w:basedOn w:val="Absatz-Standardschriftart"/>
    <w:link w:val="StandardKursiv"/>
    <w:rsid w:val="00F14154"/>
    <w:rPr>
      <w:i/>
    </w:rPr>
  </w:style>
  <w:style w:type="paragraph" w:styleId="Beschriftung">
    <w:name w:val="caption"/>
    <w:basedOn w:val="Standard"/>
    <w:next w:val="Standard"/>
    <w:link w:val="BeschriftungZchn"/>
    <w:uiPriority w:val="99"/>
    <w:qFormat/>
    <w:rsid w:val="00FF085E"/>
    <w:pPr>
      <w:spacing w:after="120"/>
      <w:jc w:val="both"/>
    </w:pPr>
    <w:rPr>
      <w:rFonts w:ascii="Arial" w:eastAsia="Times New Roman" w:hAnsi="Arial" w:cs="Times New Roman"/>
      <w:bCs/>
      <w:sz w:val="20"/>
      <w:szCs w:val="20"/>
    </w:rPr>
  </w:style>
  <w:style w:type="character" w:customStyle="1" w:styleId="BeschriftungZchn">
    <w:name w:val="Beschriftung Zchn"/>
    <w:basedOn w:val="Absatz-Standardschriftart"/>
    <w:link w:val="Beschriftung"/>
    <w:uiPriority w:val="99"/>
    <w:locked/>
    <w:rsid w:val="00FF085E"/>
    <w:rPr>
      <w:rFonts w:ascii="Arial" w:eastAsia="Times New Roman" w:hAnsi="Arial" w:cs="Times New Roman"/>
      <w:bCs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F3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69263686554B89A1CC979E2FF53C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4FBD16-7B3B-4DFA-BAAC-995BE1DAE061}"/>
      </w:docPartPr>
      <w:docPartBody>
        <w:p w:rsidR="00AA2B8D" w:rsidRDefault="00AA2B8D">
          <w:pPr>
            <w:pStyle w:val="6E69263686554B89A1CC979E2FF53CC5"/>
          </w:pPr>
          <w:r w:rsidRPr="005B0BFA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EA50BB081F04985B10F1D80DF6E26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6F81F9-3998-4841-A8F6-D53DFF3221FA}"/>
      </w:docPartPr>
      <w:docPartBody>
        <w:p w:rsidR="00AA2B8D" w:rsidRDefault="00AA2B8D">
          <w:pPr>
            <w:pStyle w:val="EEA50BB081F04985B10F1D80DF6E26EE"/>
          </w:pPr>
          <w:r w:rsidRPr="005B0BFA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DefaultPlaceholder_226757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7A0920-F0FE-46D6-A39F-2A059EB6AC33}"/>
      </w:docPartPr>
      <w:docPartBody>
        <w:p w:rsidR="00A43389" w:rsidRDefault="00A43389">
          <w:r w:rsidRPr="008575FB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B8D"/>
    <w:rsid w:val="00090624"/>
    <w:rsid w:val="001F4942"/>
    <w:rsid w:val="003B7096"/>
    <w:rsid w:val="004E1F56"/>
    <w:rsid w:val="00531394"/>
    <w:rsid w:val="005479FC"/>
    <w:rsid w:val="005873D4"/>
    <w:rsid w:val="00760CE1"/>
    <w:rsid w:val="007C4895"/>
    <w:rsid w:val="008C06E3"/>
    <w:rsid w:val="00A42FB5"/>
    <w:rsid w:val="00A43389"/>
    <w:rsid w:val="00AA2B8D"/>
    <w:rsid w:val="00AA6901"/>
    <w:rsid w:val="00C7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2B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43389"/>
    <w:rPr>
      <w:color w:val="808080"/>
    </w:rPr>
  </w:style>
  <w:style w:type="paragraph" w:customStyle="1" w:styleId="6E69263686554B89A1CC979E2FF53CC5">
    <w:name w:val="6E69263686554B89A1CC979E2FF53CC5"/>
    <w:rsid w:val="00AA2B8D"/>
  </w:style>
  <w:style w:type="paragraph" w:customStyle="1" w:styleId="EEA50BB081F04985B10F1D80DF6E26EE">
    <w:name w:val="EEA50BB081F04985B10F1D80DF6E26EE"/>
    <w:rsid w:val="00AA2B8D"/>
  </w:style>
  <w:style w:type="paragraph" w:customStyle="1" w:styleId="321F70736F884B5B9FB4D3749B16909D">
    <w:name w:val="321F70736F884B5B9FB4D3749B16909D"/>
    <w:rsid w:val="00AA2B8D"/>
  </w:style>
  <w:style w:type="paragraph" w:customStyle="1" w:styleId="C57CCD3E6198493F8D6317B2CA9F14B1">
    <w:name w:val="C57CCD3E6198493F8D6317B2CA9F14B1"/>
    <w:rsid w:val="00AA2B8D"/>
  </w:style>
  <w:style w:type="paragraph" w:customStyle="1" w:styleId="031B0BEAD6924C4EB73134FE81A6026E">
    <w:name w:val="031B0BEAD6924C4EB73134FE81A6026E"/>
    <w:rsid w:val="00AA2B8D"/>
  </w:style>
  <w:style w:type="paragraph" w:customStyle="1" w:styleId="0EE5A15D7A47436890BDCB12DF09C8B6">
    <w:name w:val="0EE5A15D7A47436890BDCB12DF09C8B6"/>
    <w:rsid w:val="00AA2B8D"/>
  </w:style>
  <w:style w:type="paragraph" w:customStyle="1" w:styleId="6DD080C62ADD41C596852BF45E344C98">
    <w:name w:val="6DD080C62ADD41C596852BF45E344C98"/>
    <w:rsid w:val="00AA2B8D"/>
  </w:style>
  <w:style w:type="paragraph" w:customStyle="1" w:styleId="5A554BB95CA84B968B6AAA4CF82FE888">
    <w:name w:val="5A554BB95CA84B968B6AAA4CF82FE888"/>
    <w:rsid w:val="00AA2B8D"/>
  </w:style>
  <w:style w:type="paragraph" w:customStyle="1" w:styleId="A1C1DB65AF0A4A4F887DFEAFBB547741">
    <w:name w:val="A1C1DB65AF0A4A4F887DFEAFBB547741"/>
    <w:rsid w:val="00AA2B8D"/>
  </w:style>
  <w:style w:type="paragraph" w:customStyle="1" w:styleId="87051D775D534EA5A84EBDD90F1D140E">
    <w:name w:val="87051D775D534EA5A84EBDD90F1D140E"/>
    <w:rsid w:val="00AA2B8D"/>
  </w:style>
  <w:style w:type="paragraph" w:customStyle="1" w:styleId="1AD8B316187B46B3A7BFA068B1217D9B">
    <w:name w:val="1AD8B316187B46B3A7BFA068B1217D9B"/>
    <w:rsid w:val="00AA2B8D"/>
  </w:style>
  <w:style w:type="paragraph" w:customStyle="1" w:styleId="F498BA6D644F40EBBB546D6BA14576E7">
    <w:name w:val="F498BA6D644F40EBBB546D6BA14576E7"/>
    <w:rsid w:val="00AA2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2B574538C92C4D97BF0F7B6BB29E82" ma:contentTypeVersion="1" ma:contentTypeDescription="Ein neues Dokument erstellen." ma:contentTypeScope="" ma:versionID="cf1240c6909f0e98c5d839c5d2f4c98a">
  <xsd:schema xmlns:xsd="http://www.w3.org/2001/XMLSchema" xmlns:xs="http://www.w3.org/2001/XMLSchema" xmlns:p="http://schemas.microsoft.com/office/2006/metadata/properties" xmlns:ns2="f4f89d18-2ac4-4c00-b2c7-ac20a89c3c65" targetNamespace="http://schemas.microsoft.com/office/2006/metadata/properties" ma:root="true" ma:fieldsID="81dd5ae38b84667ecbb0c7e73b76274c" ns2:_="">
    <xsd:import namespace="f4f89d18-2ac4-4c00-b2c7-ac20a89c3c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89d18-2ac4-4c00-b2c7-ac20a89c3c6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_dlc_DocId xmlns="f4f89d18-2ac4-4c00-b2c7-ac20a89c3c65">RXJSNQMKQQ5U-1246159513-58</_dlc_DocId>
    <_dlc_DocIdUrl xmlns="f4f89d18-2ac4-4c00-b2c7-ac20a89c3c65">
      <Url>https://intranet.akquinet.de/marketing/_layouts/15/DocIdRedir.aspx?ID=RXJSNQMKQQ5U-1246159513-58</Url>
      <Description>RXJSNQMKQQ5U-1246159513-58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ASp06</b:Tag>
    <b:SourceType>Book</b:SourceType>
    <b:Guid>{D192C6A8-968E-40EB-B911-124C15D98462}</b:Guid>
    <b:Author>
      <b:Author>
        <b:NameList>
          <b:Person>
            <b:Last>Wolfram</b:Last>
            <b:First>Claudia</b:First>
          </b:Person>
        </b:NameList>
      </b:Author>
    </b:Author>
    <b:Title>Beispieltitel</b:Title>
    <b:Year>2011</b:Year>
    <b:City>Hamburg</b:City>
    <b:Publisher>akquinet Verlag</b:Publisher>
    <b:RefOrder>1</b:RefOrder>
  </b:Source>
</b:Sources>
</file>

<file path=customXml/itemProps1.xml><?xml version="1.0" encoding="utf-8"?>
<ds:datastoreItem xmlns:ds="http://schemas.openxmlformats.org/officeDocument/2006/customXml" ds:itemID="{2D6921E4-53FF-4AD6-8BB8-83A8736BBB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28C7DF-8753-4033-8EC8-58FB9BFF6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89d18-2ac4-4c00-b2c7-ac20a89c3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602F18-8917-4A6F-B817-FE1F7A05E47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00255C7-4C26-4768-A67F-1AF0DA091DBA}">
  <ds:schemaRefs>
    <ds:schemaRef ds:uri="http://schemas.microsoft.com/office/2006/metadata/properties"/>
    <ds:schemaRef ds:uri="f4f89d18-2ac4-4c00-b2c7-ac20a89c3c65"/>
  </ds:schemaRefs>
</ds:datastoreItem>
</file>

<file path=customXml/itemProps5.xml><?xml version="1.0" encoding="utf-8"?>
<ds:datastoreItem xmlns:ds="http://schemas.openxmlformats.org/officeDocument/2006/customXml" ds:itemID="{E2C5BD1E-B26A-4868-AC8B-2705A644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BHB_ShareDoc_20191027.docx</Template>
  <TotalTime>0</TotalTime>
  <Pages>6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Fachdokumentation_GB_OSS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Fachdokumentation_GB_OSS</dc:title>
  <dc:creator>cwolfram</dc:creator>
  <cp:lastModifiedBy>Schlüter, Florian</cp:lastModifiedBy>
  <cp:revision>2</cp:revision>
  <cp:lastPrinted>2010-07-27T15:03:00Z</cp:lastPrinted>
  <dcterms:created xsi:type="dcterms:W3CDTF">2019-10-27T14:22:00Z</dcterms:created>
  <dcterms:modified xsi:type="dcterms:W3CDTF">2019-10-27T14:22:00Z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0x010100B62B574538C92C4D97BF0F7B6BB29E82</vt:lpwstr>
  </property>
  <property fmtid="{D5CDD505-2E9C-101B-9397-08002B2CF9AE}" pid="3" name="_dlc_DocIdItemGuid">
    <vt:lpwstr>7a44500d-2af5-44b7-a230-ffe3cf68f16f</vt:lpwstr>
  </property>
</Properties>
</file>